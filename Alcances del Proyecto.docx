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762"/>
        <w:tblOverlap w:val="never"/>
        <w:tblW w:w="0" w:type="auto"/>
        <w:tblLayout w:type="fixed"/>
        <w:tblLook w:val="0600" w:firstRow="0" w:lastRow="0" w:firstColumn="0" w:lastColumn="0" w:noHBand="1" w:noVBand="1"/>
      </w:tblPr>
      <w:tblGrid>
        <w:gridCol w:w="251"/>
        <w:gridCol w:w="8"/>
        <w:gridCol w:w="251"/>
      </w:tblGrid>
      <w:tr w:rsidR="00C040C4" w:rsidRPr="0000352C" w:rsidTr="005A79A5">
        <w:trPr>
          <w:gridAfter w:val="2"/>
          <w:wAfter w:w="259" w:type="dxa"/>
          <w:trHeight w:val="194"/>
        </w:trPr>
        <w:tc>
          <w:tcPr>
            <w:tcW w:w="251" w:type="dxa"/>
          </w:tcPr>
          <w:p w:rsidR="00C040C4" w:rsidRPr="0000352C" w:rsidRDefault="0043446C" w:rsidP="005A79A5">
            <w:pPr>
              <w:pStyle w:val="Delimitadorgrfico"/>
              <w:rPr>
                <w:noProof/>
              </w:r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F51570" wp14:editId="0C44337F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-307354</wp:posOffset>
                      </wp:positionV>
                      <wp:extent cx="6505575" cy="44958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5575" cy="4495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A51654" w:rsidRDefault="00A51654" w:rsidP="00C040C4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006063" w:themeColor="accent2" w:themeShade="80"/>
                                      <w:sz w:val="144"/>
                                      <w:szCs w:val="1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4">
                                            <w14:lumMod w14:val="9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6063" w:themeColor="accent2" w:themeShade="80"/>
                                      <w:sz w:val="144"/>
                                      <w:szCs w:val="1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4">
                                            <w14:lumMod w14:val="9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Proyecto</w:t>
                                  </w:r>
                                </w:p>
                                <w:p w:rsidR="00A51654" w:rsidRDefault="00A51654" w:rsidP="00C040C4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006063" w:themeColor="accent2" w:themeShade="80"/>
                                      <w:sz w:val="144"/>
                                      <w:szCs w:val="1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4">
                                            <w14:lumMod w14:val="9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40C4">
                                    <w:rPr>
                                      <w:rFonts w:cstheme="minorHAnsi"/>
                                      <w:b/>
                                      <w:color w:val="006063" w:themeColor="accent2" w:themeShade="80"/>
                                      <w:sz w:val="144"/>
                                      <w:szCs w:val="1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4">
                                            <w14:lumMod w14:val="9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Final:</w:t>
                                  </w:r>
                                </w:p>
                                <w:p w:rsidR="00A51654" w:rsidRPr="00C040C4" w:rsidRDefault="00A51654" w:rsidP="00C040C4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noProof/>
                                      <w:color w:val="12171E" w:themeColor="accent3" w:themeShade="1A"/>
                                      <w:sz w:val="96"/>
                                      <w:szCs w:val="96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40C4">
                                    <w:rPr>
                                      <w:rFonts w:cstheme="minorHAnsi"/>
                                      <w:color w:val="12171E" w:themeColor="accent3" w:themeShade="1A"/>
                                      <w:sz w:val="96"/>
                                      <w:szCs w:val="96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Atención Domiciliaria</w:t>
                                  </w:r>
                                </w:p>
                                <w:p w:rsidR="00A51654" w:rsidRDefault="00A51654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515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55.95pt;margin-top:-24.2pt;width:512.25pt;height:3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" filled="f" stroked="f" strokeweight=".5pt">
                      <v:textbox inset="4pt,4pt,4pt,4pt">
                        <w:txbxContent>
                          <w:p w:rsidR="00A51654" w:rsidRDefault="00A51654" w:rsidP="00C040C4">
                            <w:pPr>
                              <w:spacing w:after="12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006063" w:themeColor="accent2" w:themeShade="80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4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6063" w:themeColor="accent2" w:themeShade="80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4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</w:t>
                            </w:r>
                          </w:p>
                          <w:p w:rsidR="00A51654" w:rsidRDefault="00A51654" w:rsidP="00C040C4">
                            <w:pPr>
                              <w:spacing w:after="12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006063" w:themeColor="accent2" w:themeShade="80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4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0C4">
                              <w:rPr>
                                <w:rFonts w:cstheme="minorHAnsi"/>
                                <w:b/>
                                <w:color w:val="006063" w:themeColor="accent2" w:themeShade="80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4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Final:</w:t>
                            </w:r>
                          </w:p>
                          <w:p w:rsidR="00A51654" w:rsidRPr="00C040C4" w:rsidRDefault="00A51654" w:rsidP="00C040C4">
                            <w:pPr>
                              <w:spacing w:after="120" w:line="240" w:lineRule="auto"/>
                              <w:jc w:val="center"/>
                              <w:rPr>
                                <w:noProof/>
                                <w:color w:val="12171E" w:themeColor="accent3" w:themeShade="1A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0C4">
                              <w:rPr>
                                <w:rFonts w:cstheme="minorHAnsi"/>
                                <w:color w:val="12171E" w:themeColor="accent3" w:themeShade="1A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Atención Domiciliaria</w:t>
                            </w:r>
                          </w:p>
                          <w:p w:rsidR="00A51654" w:rsidRDefault="00A51654"/>
                        </w:txbxContent>
                      </v:textbox>
                    </v:shape>
                  </w:pict>
                </mc:Fallback>
              </mc:AlternateContent>
            </w:r>
            <w:r w:rsidR="005153F5" w:rsidRPr="0000352C">
              <w:rPr>
                <w:noProof/>
                <w:lang w:eastAsia="es-A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3E4312F" wp14:editId="143FCD6A">
                      <wp:simplePos x="0" y="0"/>
                      <wp:positionH relativeFrom="margin">
                        <wp:posOffset>-1379220</wp:posOffset>
                      </wp:positionH>
                      <wp:positionV relativeFrom="page">
                        <wp:posOffset>-2466340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CFD4E" id="Grupo 1" o:spid="_x0000_s1026" style="position:absolute;margin-left:-108.6pt;margin-top:-194.2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Y1IQQAALMPAAAOAAAAZHJzL2Uyb0RvYy54bWzsV9tu2zgQfS/QfxD0rkjUlTbiFLZjBQW6&#10;2wLNfgBN0ZJQSRRI+RIU/Zj9lv2xHZKi7TobbBog6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C040C4" w:rsidRPr="0000352C" w:rsidTr="005A79A5">
        <w:trPr>
          <w:gridAfter w:val="2"/>
          <w:wAfter w:w="259" w:type="dxa"/>
          <w:trHeight w:val="1871"/>
        </w:trPr>
        <w:tc>
          <w:tcPr>
            <w:tcW w:w="251" w:type="dxa"/>
          </w:tcPr>
          <w:p w:rsidR="00C040C4" w:rsidRPr="0000352C" w:rsidRDefault="00C040C4" w:rsidP="005A79A5">
            <w:pPr>
              <w:rPr>
                <w:noProof/>
              </w:rPr>
            </w:pPr>
          </w:p>
        </w:tc>
      </w:tr>
      <w:tr w:rsidR="00A81248" w:rsidRPr="0000352C" w:rsidTr="005A79A5">
        <w:trPr>
          <w:trHeight w:val="6103"/>
        </w:trPr>
        <w:tc>
          <w:tcPr>
            <w:tcW w:w="259" w:type="dxa"/>
            <w:gridSpan w:val="2"/>
          </w:tcPr>
          <w:p w:rsidR="00A81248" w:rsidRPr="0000352C" w:rsidRDefault="00A81248" w:rsidP="005A79A5">
            <w:pPr>
              <w:rPr>
                <w:noProof/>
              </w:rPr>
            </w:pPr>
          </w:p>
        </w:tc>
        <w:tc>
          <w:tcPr>
            <w:tcW w:w="251" w:type="dxa"/>
          </w:tcPr>
          <w:p w:rsidR="008F0735" w:rsidRDefault="008F0735" w:rsidP="005A79A5">
            <w:pPr>
              <w:rPr>
                <w:noProof/>
              </w:rPr>
            </w:pPr>
          </w:p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Pr="008F0735" w:rsidRDefault="008F0735" w:rsidP="005A79A5"/>
          <w:p w:rsidR="008F0735" w:rsidRDefault="008F0735" w:rsidP="005A79A5"/>
          <w:p w:rsidR="008F0735" w:rsidRDefault="00923398" w:rsidP="005A79A5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AF106EF" wp14:editId="4BA3CB1A">
                      <wp:simplePos x="0" y="0"/>
                      <wp:positionH relativeFrom="margin">
                        <wp:posOffset>2496185</wp:posOffset>
                      </wp:positionH>
                      <wp:positionV relativeFrom="margin">
                        <wp:posOffset>3881120</wp:posOffset>
                      </wp:positionV>
                      <wp:extent cx="3133725" cy="1019175"/>
                      <wp:effectExtent l="0" t="0" r="9525" b="9525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3725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1654" w:rsidRDefault="00A51654" w:rsidP="008F0735">
                                  <w:pPr>
                                    <w:spacing w:after="100"/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  <w:t>Dure, Micaela Alejandra</w:t>
                                  </w:r>
                                </w:p>
                                <w:p w:rsidR="00A51654" w:rsidRDefault="00A51654" w:rsidP="008F0735">
                                  <w:pPr>
                                    <w:spacing w:after="100"/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  <w:t>Fecha: 22/11/2020</w:t>
                                  </w:r>
                                </w:p>
                                <w:p w:rsidR="00A51654" w:rsidRDefault="00A51654" w:rsidP="008F0735">
                                  <w:pPr>
                                    <w:spacing w:after="100"/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  <w:t xml:space="preserve">Docentes: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  <w:t>Luzza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  <w:t>, Mariano</w:t>
                                  </w:r>
                                </w:p>
                                <w:p w:rsidR="00A51654" w:rsidRDefault="00A51654" w:rsidP="008F0735">
                                  <w:pPr>
                                    <w:spacing w:after="100"/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  <w:t xml:space="preserve">                  Mercado, Luis</w:t>
                                  </w:r>
                                </w:p>
                                <w:p w:rsidR="00A51654" w:rsidRPr="002E4685" w:rsidRDefault="00A51654" w:rsidP="008F0735">
                                  <w:pPr>
                                    <w:spacing w:after="100"/>
                                    <w:rPr>
                                      <w:rFonts w:ascii="Verdana" w:hAnsi="Verdana"/>
                                      <w:b/>
                                      <w:color w:val="00808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106EF" id="Rectángulo 8" o:spid="_x0000_s1027" style="position:absolute;margin-left:196.55pt;margin-top:305.6pt;width:246.7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" o:allowincell="f" stroked="f">
                      <v:textbox>
                        <w:txbxContent>
                          <w:p w:rsidR="00A51654" w:rsidRDefault="00A51654" w:rsidP="008F0735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Dure, Micaela Alejandra</w:t>
                            </w:r>
                          </w:p>
                          <w:p w:rsidR="00A51654" w:rsidRDefault="00A51654" w:rsidP="008F0735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Fecha: 22/11/2020</w:t>
                            </w:r>
                          </w:p>
                          <w:p w:rsidR="00A51654" w:rsidRDefault="00A51654" w:rsidP="008F0735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 xml:space="preserve">Docentes: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Luzza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, Mariano</w:t>
                            </w:r>
                          </w:p>
                          <w:p w:rsidR="00A51654" w:rsidRDefault="00A51654" w:rsidP="008F0735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 xml:space="preserve">                  Mercado, Luis</w:t>
                            </w:r>
                          </w:p>
                          <w:p w:rsidR="00A51654" w:rsidRPr="002E4685" w:rsidRDefault="00A51654" w:rsidP="008F0735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  <w:p w:rsidR="00A81248" w:rsidRPr="008F0735" w:rsidRDefault="008F0735" w:rsidP="005A79A5">
            <w:pPr>
              <w:tabs>
                <w:tab w:val="left" w:pos="1725"/>
              </w:tabs>
            </w:pPr>
            <w:r>
              <w:tab/>
            </w:r>
          </w:p>
        </w:tc>
      </w:tr>
      <w:tr w:rsidR="00C040C4" w:rsidRPr="0000352C" w:rsidTr="005A79A5">
        <w:trPr>
          <w:gridAfter w:val="1"/>
          <w:wAfter w:w="251" w:type="dxa"/>
          <w:trHeight w:val="893"/>
        </w:trPr>
        <w:tc>
          <w:tcPr>
            <w:tcW w:w="259" w:type="dxa"/>
            <w:gridSpan w:val="2"/>
          </w:tcPr>
          <w:p w:rsidR="00C040C4" w:rsidRPr="0000352C" w:rsidRDefault="00C040C4" w:rsidP="005A79A5">
            <w:pPr>
              <w:rPr>
                <w:noProof/>
              </w:rPr>
            </w:pPr>
          </w:p>
        </w:tc>
      </w:tr>
      <w:tr w:rsidR="00505B86" w:rsidRPr="0000352C" w:rsidTr="005A79A5">
        <w:trPr>
          <w:gridAfter w:val="1"/>
          <w:wAfter w:w="251" w:type="dxa"/>
          <w:trHeight w:val="893"/>
        </w:trPr>
        <w:tc>
          <w:tcPr>
            <w:tcW w:w="259" w:type="dxa"/>
            <w:gridSpan w:val="2"/>
          </w:tcPr>
          <w:p w:rsidR="00505B86" w:rsidRPr="0000352C" w:rsidRDefault="00505B86" w:rsidP="005A79A5">
            <w:pPr>
              <w:rPr>
                <w:noProof/>
              </w:rPr>
            </w:pPr>
          </w:p>
        </w:tc>
      </w:tr>
      <w:tr w:rsidR="00505B86" w:rsidRPr="0000352C" w:rsidTr="005A79A5">
        <w:trPr>
          <w:gridAfter w:val="1"/>
          <w:wAfter w:w="251" w:type="dxa"/>
          <w:trHeight w:val="893"/>
        </w:trPr>
        <w:tc>
          <w:tcPr>
            <w:tcW w:w="259" w:type="dxa"/>
            <w:gridSpan w:val="2"/>
          </w:tcPr>
          <w:p w:rsidR="00505B86" w:rsidRPr="0000352C" w:rsidRDefault="00505B86" w:rsidP="005A79A5">
            <w:pPr>
              <w:rPr>
                <w:noProof/>
              </w:rPr>
            </w:pPr>
          </w:p>
        </w:tc>
      </w:tr>
      <w:tr w:rsidR="00C040C4" w:rsidRPr="0000352C" w:rsidTr="005A79A5">
        <w:trPr>
          <w:gridAfter w:val="1"/>
          <w:wAfter w:w="251" w:type="dxa"/>
          <w:trHeight w:val="52"/>
        </w:trPr>
        <w:tc>
          <w:tcPr>
            <w:tcW w:w="259" w:type="dxa"/>
            <w:gridSpan w:val="2"/>
          </w:tcPr>
          <w:p w:rsidR="00C040C4" w:rsidRPr="0000352C" w:rsidRDefault="00C040C4" w:rsidP="005A79A5">
            <w:pPr>
              <w:rPr>
                <w:noProof/>
              </w:rPr>
            </w:pPr>
          </w:p>
        </w:tc>
      </w:tr>
    </w:tbl>
    <w:bookmarkStart w:id="0" w:name="_Toc56615751" w:displacedByCustomXml="next"/>
    <w:bookmarkStart w:id="1" w:name="_Toc566157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3400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C0A" w:rsidRDefault="007E4C0A">
          <w:pPr>
            <w:pStyle w:val="TtuloTDC"/>
          </w:pPr>
          <w:r>
            <w:rPr>
              <w:lang w:val="es-ES"/>
            </w:rPr>
            <w:t>Con</w:t>
          </w:r>
          <w:bookmarkStart w:id="2" w:name="_GoBack"/>
          <w:bookmarkEnd w:id="2"/>
          <w:r>
            <w:rPr>
              <w:lang w:val="es-ES"/>
            </w:rPr>
            <w:t>tenido</w:t>
          </w:r>
        </w:p>
        <w:p w:rsidR="00350C7E" w:rsidRDefault="007E4C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75130" w:history="1">
            <w:r w:rsidR="00350C7E" w:rsidRPr="00C34813">
              <w:rPr>
                <w:rStyle w:val="Hipervnculo"/>
                <w:noProof/>
              </w:rPr>
              <w:t>Introducción</w:t>
            </w:r>
            <w:r w:rsidR="00350C7E">
              <w:rPr>
                <w:noProof/>
                <w:webHidden/>
              </w:rPr>
              <w:tab/>
            </w:r>
            <w:r w:rsidR="00350C7E">
              <w:rPr>
                <w:noProof/>
                <w:webHidden/>
              </w:rPr>
              <w:fldChar w:fldCharType="begin"/>
            </w:r>
            <w:r w:rsidR="00350C7E">
              <w:rPr>
                <w:noProof/>
                <w:webHidden/>
              </w:rPr>
              <w:instrText xml:space="preserve"> PAGEREF _Toc56975130 \h </w:instrText>
            </w:r>
            <w:r w:rsidR="00350C7E">
              <w:rPr>
                <w:noProof/>
                <w:webHidden/>
              </w:rPr>
            </w:r>
            <w:r w:rsidR="00350C7E">
              <w:rPr>
                <w:noProof/>
                <w:webHidden/>
              </w:rPr>
              <w:fldChar w:fldCharType="separate"/>
            </w:r>
            <w:r w:rsidR="00350C7E">
              <w:rPr>
                <w:noProof/>
                <w:webHidden/>
              </w:rPr>
              <w:t>3</w:t>
            </w:r>
            <w:r w:rsidR="00350C7E"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31" w:history="1">
            <w:r w:rsidRPr="00C34813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2" w:history="1">
            <w:r w:rsidRPr="00C34813">
              <w:rPr>
                <w:rStyle w:val="Hipervnculo"/>
                <w:noProof/>
              </w:rPr>
              <w:t>Objetivo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3" w:history="1">
            <w:r w:rsidRPr="00C34813">
              <w:rPr>
                <w:rStyle w:val="Hipervnculo"/>
                <w:noProof/>
              </w:rPr>
              <w:t>Objetivos específicos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4" w:history="1">
            <w:r w:rsidRPr="00C34813">
              <w:rPr>
                <w:rStyle w:val="Hipervnculo"/>
                <w:noProof/>
              </w:rPr>
              <w:t>Objetivo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5" w:history="1">
            <w:r w:rsidRPr="00C34813">
              <w:rPr>
                <w:rStyle w:val="Hipervnculo"/>
                <w:noProof/>
              </w:rPr>
              <w:t>Límite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6" w:history="1">
            <w:r w:rsidRPr="00C3481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7" w:history="1">
            <w:r w:rsidRPr="00C34813">
              <w:rPr>
                <w:rStyle w:val="Hipervnculo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8" w:history="1">
            <w:r w:rsidRPr="00C34813">
              <w:rPr>
                <w:rStyle w:val="Hipervnculo"/>
                <w:noProof/>
              </w:rPr>
              <w:t>T.I.C (Tecnología de la Información y Comunicación)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39" w:history="1">
            <w:r w:rsidRPr="00C34813">
              <w:rPr>
                <w:rStyle w:val="Hipervnculo"/>
                <w:noProof/>
              </w:rPr>
              <w:t>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40" w:history="1">
            <w:r w:rsidRPr="00C34813">
              <w:rPr>
                <w:rStyle w:val="Hipervnculo"/>
                <w:noProof/>
              </w:rPr>
              <w:t>Listado de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1" w:history="1">
            <w:r w:rsidRPr="00C34813">
              <w:rPr>
                <w:rStyle w:val="Hipervnculo"/>
                <w:noProof/>
              </w:rPr>
              <w:t>1.- Módulo de gestión y Autenticación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2" w:history="1">
            <w:r w:rsidRPr="00C34813">
              <w:rPr>
                <w:rStyle w:val="Hipervnculo"/>
                <w:noProof/>
              </w:rPr>
              <w:t>2.- Módulo de gestión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3" w:history="1">
            <w:r w:rsidRPr="00C34813">
              <w:rPr>
                <w:rStyle w:val="Hipervnculo"/>
                <w:noProof/>
              </w:rPr>
              <w:t>3.- Módulo de gestión de Visitas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4" w:history="1">
            <w:r w:rsidRPr="00C34813">
              <w:rPr>
                <w:rStyle w:val="Hipervnculo"/>
                <w:noProof/>
              </w:rPr>
              <w:t>4.- Módulo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5" w:history="1">
            <w:r w:rsidRPr="00C34813">
              <w:rPr>
                <w:rStyle w:val="Hipervnculo"/>
                <w:noProof/>
              </w:rPr>
              <w:t>5.- Módulo de Prestaciones.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46" w:history="1">
            <w:r w:rsidRPr="00C34813">
              <w:rPr>
                <w:rStyle w:val="Hipervnculo"/>
                <w:noProof/>
              </w:rPr>
              <w:t>Listado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7" w:history="1">
            <w:r w:rsidRPr="00C34813">
              <w:rPr>
                <w:rStyle w:val="Hipervnculo"/>
                <w:noProof/>
                <w:shd w:val="clear" w:color="auto" w:fill="FFFFFF"/>
              </w:rPr>
              <w:t>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8" w:history="1">
            <w:r w:rsidRPr="00C34813">
              <w:rPr>
                <w:rStyle w:val="Hipervnculo"/>
                <w:noProof/>
              </w:rPr>
              <w:t>Seguridad lógica y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49" w:history="1">
            <w:r w:rsidRPr="00C34813">
              <w:rPr>
                <w:rStyle w:val="Hipervnculo"/>
                <w:noProof/>
                <w:shd w:val="clear" w:color="auto" w:fill="FFFFFF"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0" w:history="1">
            <w:r w:rsidRPr="00C34813">
              <w:rPr>
                <w:rStyle w:val="Hipervnculo"/>
                <w:noProof/>
                <w:shd w:val="clear" w:color="auto" w:fill="FFFFFF"/>
              </w:rPr>
              <w:t>Otros requerimientos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51" w:history="1">
            <w:r w:rsidRPr="00C34813">
              <w:rPr>
                <w:rStyle w:val="Hipervnculo"/>
                <w:noProof/>
              </w:rPr>
              <w:t>Desarrollo del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2" w:history="1">
            <w:r w:rsidRPr="00C34813">
              <w:rPr>
                <w:rStyle w:val="Hipervnculo"/>
                <w:noProof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3" w:history="1">
            <w:r w:rsidRPr="00C34813">
              <w:rPr>
                <w:rStyle w:val="Hipervnculo"/>
                <w:noProof/>
              </w:rPr>
              <w:t>Diagrama de Casos de Uso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4" w:history="1">
            <w:r w:rsidRPr="00C3481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5" w:history="1">
            <w:r w:rsidRPr="00C34813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6" w:history="1">
            <w:r w:rsidRPr="00C34813">
              <w:rPr>
                <w:rStyle w:val="Hipervnculo"/>
                <w:noProof/>
              </w:rPr>
              <w:t>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97515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7E" w:rsidRDefault="00350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6975158" w:history="1">
            <w:r w:rsidRPr="00C34813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0A" w:rsidRDefault="007E4C0A">
          <w:r>
            <w:rPr>
              <w:b/>
              <w:bCs/>
              <w:lang w:val="es-ES"/>
            </w:rPr>
            <w:fldChar w:fldCharType="end"/>
          </w:r>
        </w:p>
      </w:sdtContent>
    </w:sdt>
    <w:p w:rsidR="005A79A5" w:rsidRDefault="005A79A5" w:rsidP="00505B86">
      <w:pPr>
        <w:pStyle w:val="Ttulo1"/>
      </w:pPr>
    </w:p>
    <w:p w:rsidR="005A79A5" w:rsidRDefault="005A79A5" w:rsidP="005A79A5"/>
    <w:p w:rsidR="005A79A5" w:rsidRDefault="005A79A5" w:rsidP="005A79A5"/>
    <w:p w:rsidR="005A79A5" w:rsidRDefault="005A79A5" w:rsidP="005A79A5"/>
    <w:p w:rsidR="00505B86" w:rsidRDefault="00505B86" w:rsidP="00505B86">
      <w:pPr>
        <w:pStyle w:val="Ttulo1"/>
      </w:pPr>
      <w:bookmarkStart w:id="3" w:name="_Toc56975130"/>
      <w:r w:rsidRPr="00C9339E">
        <w:lastRenderedPageBreak/>
        <w:t>Introducción</w:t>
      </w:r>
      <w:bookmarkEnd w:id="1"/>
      <w:bookmarkEnd w:id="0"/>
      <w:bookmarkEnd w:id="3"/>
    </w:p>
    <w:p w:rsidR="00505B86" w:rsidRPr="00956CDE" w:rsidRDefault="00281AFC" w:rsidP="00956CDE">
      <w:r>
        <w:t>El proyecto se desarrolla en el marco de la gestión y administración de la atención domiciliaria de enfermería que brinda la empresa “Holística” y en su búsqueda de eficacia en los servicios prestados, con búsqueda de resultados inclinados en la mejora constante a través de las problemáticas que se presentan en el campo de acción.</w:t>
      </w:r>
    </w:p>
    <w:p w:rsidR="00505B86" w:rsidRDefault="00505B86" w:rsidP="00505B86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7030A0"/>
          <w:sz w:val="20"/>
          <w:szCs w:val="20"/>
          <w:lang w:val="es-AR"/>
        </w:rPr>
      </w:pPr>
      <w:r w:rsidRPr="00C9339E">
        <w:rPr>
          <w:rFonts w:ascii="Arial" w:hAnsi="Arial" w:cs="Arial"/>
          <w:color w:val="7030A0"/>
          <w:sz w:val="20"/>
          <w:szCs w:val="20"/>
          <w:lang w:val="es-AR"/>
        </w:rPr>
        <w:t xml:space="preserve">ANTECEDENTES: </w:t>
      </w:r>
    </w:p>
    <w:p w:rsidR="008F4AAD" w:rsidRPr="008F4AAD" w:rsidRDefault="00956CDE" w:rsidP="008F4AAD">
      <w:pPr>
        <w:pStyle w:val="NormalWeb1"/>
        <w:spacing w:before="60" w:beforeAutospacing="0" w:after="60" w:afterAutospacing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8F4AAD">
        <w:rPr>
          <w:rFonts w:ascii="Times New Roman" w:hAnsi="Times New Roman" w:cs="Times New Roman"/>
          <w:color w:val="auto"/>
          <w:shd w:val="clear" w:color="auto" w:fill="FFFFFF"/>
        </w:rPr>
        <w:t>En la Argentina las primeras experiencias en </w:t>
      </w:r>
      <w:hyperlink r:id="rId11" w:history="1">
        <w:r w:rsidRPr="008F4AAD">
          <w:rPr>
            <w:rStyle w:val="Hipervnculo"/>
            <w:rFonts w:ascii="Times New Roman" w:hAnsi="Times New Roman" w:cs="Times New Roman"/>
            <w:color w:val="auto"/>
            <w:u w:val="none"/>
          </w:rPr>
          <w:t>internación domiciliaria</w:t>
        </w:r>
      </w:hyperlink>
      <w:r w:rsidRPr="008F4AAD">
        <w:rPr>
          <w:rFonts w:ascii="Times New Roman" w:hAnsi="Times New Roman" w:cs="Times New Roman"/>
          <w:color w:val="auto"/>
          <w:shd w:val="clear" w:color="auto" w:fill="FFFFFF"/>
        </w:rPr>
        <w:t> fueron </w:t>
      </w:r>
      <w:hyperlink r:id="rId12" w:history="1">
        <w:r w:rsidRPr="008F4AAD">
          <w:rPr>
            <w:rStyle w:val="Hipervnculo"/>
            <w:rFonts w:ascii="Times New Roman" w:hAnsi="Times New Roman" w:cs="Times New Roman"/>
            <w:color w:val="auto"/>
            <w:u w:val="none"/>
          </w:rPr>
          <w:t>producto</w:t>
        </w:r>
      </w:hyperlink>
      <w:r w:rsidRPr="008F4AAD">
        <w:rPr>
          <w:rFonts w:ascii="Times New Roman" w:hAnsi="Times New Roman" w:cs="Times New Roman"/>
          <w:color w:val="auto"/>
          <w:shd w:val="clear" w:color="auto" w:fill="FFFFFF"/>
        </w:rPr>
        <w:t xml:space="preserve"> de la extensión hospitalaria, el hospital de la Comunidad de Mar del Plata y el hospital </w:t>
      </w:r>
      <w:proofErr w:type="spellStart"/>
      <w:r w:rsidRPr="008F4AAD">
        <w:rPr>
          <w:rFonts w:ascii="Times New Roman" w:hAnsi="Times New Roman" w:cs="Times New Roman"/>
          <w:color w:val="auto"/>
          <w:shd w:val="clear" w:color="auto" w:fill="FFFFFF"/>
        </w:rPr>
        <w:t>Castex</w:t>
      </w:r>
      <w:proofErr w:type="spellEnd"/>
      <w:r w:rsidRPr="008F4AAD">
        <w:rPr>
          <w:rFonts w:ascii="Times New Roman" w:hAnsi="Times New Roman" w:cs="Times New Roman"/>
          <w:color w:val="auto"/>
          <w:shd w:val="clear" w:color="auto" w:fill="FFFFFF"/>
        </w:rPr>
        <w:t xml:space="preserve"> de </w:t>
      </w:r>
      <w:hyperlink r:id="rId13" w:history="1">
        <w:r w:rsidRPr="008F4AAD">
          <w:rPr>
            <w:rStyle w:val="Hipervnculo"/>
            <w:rFonts w:ascii="Times New Roman" w:hAnsi="Times New Roman" w:cs="Times New Roman"/>
            <w:color w:val="auto"/>
            <w:u w:val="none"/>
          </w:rPr>
          <w:t>San Martín</w:t>
        </w:r>
      </w:hyperlink>
      <w:r w:rsidRPr="008F4AAD">
        <w:rPr>
          <w:rFonts w:ascii="Times New Roman" w:hAnsi="Times New Roman" w:cs="Times New Roman"/>
          <w:color w:val="auto"/>
          <w:shd w:val="clear" w:color="auto" w:fill="FFFFFF"/>
        </w:rPr>
        <w:t> fueron pioneros en esta modalidad de atención. En 1991 </w:t>
      </w:r>
      <w:hyperlink r:id="rId14" w:history="1">
        <w:r w:rsidRPr="008F4AAD">
          <w:rPr>
            <w:rStyle w:val="Hipervnculo"/>
            <w:rFonts w:ascii="Times New Roman" w:hAnsi="Times New Roman" w:cs="Times New Roman"/>
            <w:color w:val="auto"/>
            <w:u w:val="none"/>
          </w:rPr>
          <w:t>la empresa</w:t>
        </w:r>
      </w:hyperlink>
      <w:r w:rsidRPr="008F4AAD">
        <w:rPr>
          <w:rFonts w:ascii="Times New Roman" w:hAnsi="Times New Roman" w:cs="Times New Roman"/>
          <w:color w:val="auto"/>
          <w:shd w:val="clear" w:color="auto" w:fill="FFFFFF"/>
        </w:rPr>
        <w:t> "En Casa", conformada por médicos Clínicos del Hospital Italiano en aso</w:t>
      </w:r>
      <w:r w:rsidR="008F4AAD">
        <w:rPr>
          <w:rFonts w:ascii="Times New Roman" w:hAnsi="Times New Roman" w:cs="Times New Roman"/>
          <w:color w:val="auto"/>
          <w:shd w:val="clear" w:color="auto" w:fill="FFFFFF"/>
        </w:rPr>
        <w:t>ciac</w:t>
      </w:r>
      <w:r w:rsidR="00281AFC">
        <w:rPr>
          <w:rFonts w:ascii="Times New Roman" w:hAnsi="Times New Roman" w:cs="Times New Roman"/>
          <w:color w:val="auto"/>
          <w:shd w:val="clear" w:color="auto" w:fill="FFFFFF"/>
        </w:rPr>
        <w:t xml:space="preserve">ión con otros profesionales, </w:t>
      </w:r>
      <w:r w:rsidRPr="008F4AAD">
        <w:rPr>
          <w:rFonts w:ascii="Times New Roman" w:hAnsi="Times New Roman" w:cs="Times New Roman"/>
          <w:color w:val="auto"/>
          <w:shd w:val="clear" w:color="auto" w:fill="FFFFFF"/>
        </w:rPr>
        <w:t>emprende este desafió qu</w:t>
      </w:r>
      <w:r w:rsidR="00281AFC">
        <w:rPr>
          <w:rFonts w:ascii="Times New Roman" w:hAnsi="Times New Roman" w:cs="Times New Roman"/>
          <w:color w:val="auto"/>
          <w:shd w:val="clear" w:color="auto" w:fill="FFFFFF"/>
        </w:rPr>
        <w:t>e luego sería imitado</w:t>
      </w:r>
      <w:r w:rsidR="00A51654">
        <w:rPr>
          <w:rFonts w:ascii="Times New Roman" w:hAnsi="Times New Roman" w:cs="Times New Roman"/>
          <w:color w:val="auto"/>
          <w:shd w:val="clear" w:color="auto" w:fill="FFFFFF"/>
        </w:rPr>
        <w:t xml:space="preserve"> por</w:t>
      </w:r>
      <w:r w:rsidR="00281AFC">
        <w:rPr>
          <w:rFonts w:ascii="Times New Roman" w:hAnsi="Times New Roman" w:cs="Times New Roman"/>
          <w:color w:val="auto"/>
          <w:shd w:val="clear" w:color="auto" w:fill="FFFFFF"/>
        </w:rPr>
        <w:t xml:space="preserve"> las empresas de medicina prepaga</w:t>
      </w:r>
      <w:r w:rsidRPr="008F4AAD">
        <w:rPr>
          <w:rFonts w:ascii="Times New Roman" w:hAnsi="Times New Roman" w:cs="Times New Roman"/>
          <w:color w:val="auto"/>
          <w:shd w:val="clear" w:color="auto" w:fill="FFFFFF"/>
        </w:rPr>
        <w:t>. Las Obras Sociales, mutuales y pacientes privados, (PAMI y obras sociales provinciales) actualmente cuentan con el servicio de Atención domiciliaria</w:t>
      </w:r>
      <w:r w:rsidR="008F4AAD" w:rsidRPr="008F4AAD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:rsidR="00956CDE" w:rsidRPr="008F4AAD" w:rsidRDefault="00956CDE" w:rsidP="008F4AAD">
      <w:pPr>
        <w:pStyle w:val="NormalWeb1"/>
        <w:spacing w:before="60" w:beforeAutospacing="0" w:after="60" w:afterAutospacing="0"/>
        <w:jc w:val="both"/>
        <w:rPr>
          <w:rFonts w:ascii="Times New Roman" w:hAnsi="Times New Roman" w:cs="Times New Roman"/>
          <w:color w:val="auto"/>
        </w:rPr>
      </w:pPr>
      <w:r w:rsidRPr="008F4AAD">
        <w:rPr>
          <w:rFonts w:ascii="Times New Roman" w:hAnsi="Times New Roman" w:cs="Times New Roman"/>
          <w:color w:val="auto"/>
        </w:rPr>
        <w:t>En la actualidad se presentan, cada vez con más frecuencia debido a la necesidad de que estos servicios funcionen con mayor eficiencia y eficacia. Por otra parte, el incremento de la demanda de servicios y del gasto para la salud, los cambios demográficos, sociales y de los patrones de morbilidad, y las constantes innovaciones en el campo de la tecnología, están estimulando la aparición y difusión de nuevas formas de asisten</w:t>
      </w:r>
      <w:r w:rsidR="00A1064B">
        <w:rPr>
          <w:rFonts w:ascii="Times New Roman" w:hAnsi="Times New Roman" w:cs="Times New Roman"/>
          <w:color w:val="auto"/>
        </w:rPr>
        <w:t>cia y atención por fuera de las instituciones tradicionales como las hospitalarias.</w:t>
      </w:r>
    </w:p>
    <w:p w:rsidR="00505B86" w:rsidRPr="008F4AAD" w:rsidRDefault="00956CDE" w:rsidP="008F4AAD">
      <w:pPr>
        <w:pStyle w:val="NormalWeb"/>
        <w:shd w:val="clear" w:color="auto" w:fill="FFFFFF"/>
        <w:spacing w:before="0" w:beforeAutospacing="0" w:after="225" w:afterAutospacing="0"/>
      </w:pPr>
      <w:r w:rsidRPr="008F4AAD">
        <w:t>Esta actividad innovadora da preferencia a la asistencia domiciliaria y favorece la transferencia del paciente del hospital a su entorno familiar. Sus objetivos principales son mejorar la atención del paciente y lograr una utilizació</w:t>
      </w:r>
      <w:r w:rsidR="00A1064B">
        <w:t>n más eficiente de los recursos de los cuales se disponen.</w:t>
      </w:r>
    </w:p>
    <w:p w:rsidR="00505B86" w:rsidRDefault="00505B86" w:rsidP="00505B86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7030A0"/>
          <w:sz w:val="20"/>
          <w:szCs w:val="20"/>
          <w:lang w:val="es-AR"/>
        </w:rPr>
      </w:pPr>
      <w:r w:rsidRPr="00C9339E">
        <w:rPr>
          <w:rFonts w:ascii="Arial" w:hAnsi="Arial" w:cs="Arial"/>
          <w:color w:val="7030A0"/>
          <w:sz w:val="20"/>
          <w:szCs w:val="20"/>
          <w:lang w:val="es-AR"/>
        </w:rPr>
        <w:t xml:space="preserve">DESCRIPCIÓN DEL AREA PROBLEMÁTICA:  </w:t>
      </w:r>
    </w:p>
    <w:p w:rsidR="008F4AAD" w:rsidRPr="00C9339E" w:rsidRDefault="008F4AAD" w:rsidP="00505B86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7030A0"/>
          <w:sz w:val="20"/>
          <w:szCs w:val="20"/>
          <w:lang w:val="es-AR"/>
        </w:rPr>
      </w:pPr>
    </w:p>
    <w:p w:rsidR="00505B86" w:rsidRPr="00BA1877" w:rsidRDefault="00EC05A0" w:rsidP="00505B86">
      <w:pPr>
        <w:pStyle w:val="NormalWeb1"/>
        <w:spacing w:before="60" w:beforeAutospacing="0" w:after="60" w:afterAutospacing="0"/>
        <w:jc w:val="both"/>
        <w:rPr>
          <w:rFonts w:ascii="Times New Roman" w:hAnsi="Times New Roman" w:cs="Times New Roman"/>
          <w:color w:val="auto"/>
          <w:lang w:val="es-AR"/>
        </w:rPr>
      </w:pPr>
      <w:r w:rsidRPr="00BA1877">
        <w:rPr>
          <w:rFonts w:ascii="Times New Roman" w:hAnsi="Times New Roman" w:cs="Times New Roman"/>
          <w:color w:val="auto"/>
          <w:lang w:val="es-AR"/>
        </w:rPr>
        <w:t xml:space="preserve">Debido a la situación actual que presenta la pandemia, la empresa </w:t>
      </w:r>
      <w:r w:rsidR="00BA1877">
        <w:rPr>
          <w:rFonts w:ascii="Times New Roman" w:hAnsi="Times New Roman" w:cs="Times New Roman"/>
          <w:color w:val="auto"/>
          <w:lang w:val="es-AR"/>
        </w:rPr>
        <w:t>“</w:t>
      </w:r>
      <w:r w:rsidR="00BA1877" w:rsidRPr="00BA1877">
        <w:rPr>
          <w:rFonts w:ascii="Times New Roman" w:hAnsi="Times New Roman" w:cs="Times New Roman"/>
          <w:color w:val="auto"/>
          <w:lang w:val="es-AR"/>
        </w:rPr>
        <w:t>Holística</w:t>
      </w:r>
      <w:r w:rsidR="00BA1877">
        <w:rPr>
          <w:rFonts w:ascii="Times New Roman" w:hAnsi="Times New Roman" w:cs="Times New Roman"/>
          <w:color w:val="auto"/>
          <w:lang w:val="es-AR"/>
        </w:rPr>
        <w:t>”</w:t>
      </w:r>
      <w:r w:rsidRPr="00BA1877">
        <w:rPr>
          <w:rFonts w:ascii="Times New Roman" w:hAnsi="Times New Roman" w:cs="Times New Roman"/>
          <w:color w:val="auto"/>
          <w:lang w:val="es-AR"/>
        </w:rPr>
        <w:t xml:space="preserve"> de atención de enfermería domiciliara </w:t>
      </w:r>
      <w:r w:rsidR="00BA1877" w:rsidRPr="00BA1877">
        <w:rPr>
          <w:rFonts w:ascii="Times New Roman" w:hAnsi="Times New Roman" w:cs="Times New Roman"/>
          <w:color w:val="auto"/>
          <w:lang w:val="es-AR"/>
        </w:rPr>
        <w:t>h</w:t>
      </w:r>
      <w:r w:rsidRPr="00BA1877">
        <w:rPr>
          <w:rFonts w:ascii="Times New Roman" w:hAnsi="Times New Roman" w:cs="Times New Roman"/>
          <w:color w:val="auto"/>
          <w:lang w:val="es-AR"/>
        </w:rPr>
        <w:t xml:space="preserve">a recibido un promedio de </w:t>
      </w:r>
      <w:r w:rsidR="00BA1877" w:rsidRPr="00BA1877">
        <w:rPr>
          <w:rFonts w:ascii="Times New Roman" w:hAnsi="Times New Roman" w:cs="Times New Roman"/>
          <w:color w:val="auto"/>
          <w:lang w:val="es-AR"/>
        </w:rPr>
        <w:t>nuevos pacientes</w:t>
      </w:r>
      <w:r w:rsidRPr="00BA1877">
        <w:rPr>
          <w:rFonts w:ascii="Times New Roman" w:hAnsi="Times New Roman" w:cs="Times New Roman"/>
          <w:color w:val="auto"/>
          <w:lang w:val="es-AR"/>
        </w:rPr>
        <w:t xml:space="preserve"> 50% mayor en los últimos 7 meses, po</w:t>
      </w:r>
      <w:r w:rsidR="00A1064B">
        <w:rPr>
          <w:rFonts w:ascii="Times New Roman" w:hAnsi="Times New Roman" w:cs="Times New Roman"/>
          <w:color w:val="auto"/>
          <w:lang w:val="es-AR"/>
        </w:rPr>
        <w:t>r lo que es una necesidad hacer efectiva la gestión de</w:t>
      </w:r>
      <w:r w:rsidRPr="00BA1877">
        <w:rPr>
          <w:rFonts w:ascii="Times New Roman" w:hAnsi="Times New Roman" w:cs="Times New Roman"/>
          <w:color w:val="auto"/>
          <w:lang w:val="es-AR"/>
        </w:rPr>
        <w:t xml:space="preserve"> visitas por parte de los enfermeros y</w:t>
      </w:r>
      <w:r w:rsidR="00BA1877" w:rsidRPr="00BA1877">
        <w:rPr>
          <w:rFonts w:ascii="Times New Roman" w:hAnsi="Times New Roman" w:cs="Times New Roman"/>
          <w:color w:val="auto"/>
          <w:lang w:val="es-AR"/>
        </w:rPr>
        <w:t xml:space="preserve"> contar</w:t>
      </w:r>
      <w:r w:rsidRPr="00BA1877">
        <w:rPr>
          <w:rFonts w:ascii="Times New Roman" w:hAnsi="Times New Roman" w:cs="Times New Roman"/>
          <w:color w:val="auto"/>
          <w:lang w:val="es-AR"/>
        </w:rPr>
        <w:t xml:space="preserve"> con una forma fácil y rápida de acceder a los datos del paciente, registro de sus controles y generar nuevos registros</w:t>
      </w:r>
      <w:r w:rsidR="00BA1877" w:rsidRPr="00BA1877">
        <w:rPr>
          <w:rFonts w:ascii="Times New Roman" w:hAnsi="Times New Roman" w:cs="Times New Roman"/>
          <w:color w:val="auto"/>
          <w:lang w:val="es-AR"/>
        </w:rPr>
        <w:t xml:space="preserve"> de los cuidados recibidos en cada visita.</w:t>
      </w:r>
    </w:p>
    <w:p w:rsidR="00505B86" w:rsidRDefault="00505B86" w:rsidP="00505B86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7030A0"/>
          <w:sz w:val="20"/>
          <w:szCs w:val="20"/>
          <w:lang w:val="es-AR"/>
        </w:rPr>
      </w:pPr>
      <w:r w:rsidRPr="00C9339E">
        <w:rPr>
          <w:rFonts w:ascii="Arial" w:hAnsi="Arial" w:cs="Arial"/>
          <w:color w:val="7030A0"/>
          <w:sz w:val="20"/>
          <w:szCs w:val="20"/>
          <w:lang w:val="es-AR"/>
        </w:rPr>
        <w:t>FORMULACIÓN DE LA PROBLEMÁTICA:</w:t>
      </w:r>
    </w:p>
    <w:p w:rsidR="00505B86" w:rsidRPr="00C9339E" w:rsidRDefault="00BA1877" w:rsidP="00BA1877">
      <w:pPr>
        <w:pStyle w:val="NormalWeb1"/>
        <w:spacing w:before="60" w:beforeAutospacing="0" w:after="60" w:afterAutospacing="0"/>
      </w:pPr>
      <w:r w:rsidRPr="00BA1877">
        <w:rPr>
          <w:rFonts w:ascii="Times New Roman" w:hAnsi="Times New Roman" w:cs="Times New Roman"/>
          <w:color w:val="auto"/>
        </w:rPr>
        <w:t xml:space="preserve">¿Cómo diseñar e implementar un aplicativo móvil para Android, que sirva para la gestión de visitas y cuidados domiciliarios, de los enfermeros de la empresa “Holística” de la ciudad de San Luis? </w:t>
      </w:r>
      <w:r w:rsidRPr="00BA1877">
        <w:rPr>
          <w:rFonts w:ascii="Times New Roman" w:hAnsi="Times New Roman" w:cs="Times New Roman"/>
          <w:color w:val="auto"/>
        </w:rPr>
        <w:br/>
      </w:r>
    </w:p>
    <w:p w:rsidR="00505B86" w:rsidRPr="00DB5E87" w:rsidRDefault="00505B86" w:rsidP="00DB5E87">
      <w:pPr>
        <w:pStyle w:val="Titulo2"/>
      </w:pPr>
      <w:bookmarkStart w:id="4" w:name="_Toc56615711"/>
      <w:bookmarkStart w:id="5" w:name="_Toc56615752"/>
      <w:bookmarkStart w:id="6" w:name="_Toc56975131"/>
      <w:r w:rsidRPr="00DB5E87">
        <w:t>Justificación</w:t>
      </w:r>
      <w:bookmarkEnd w:id="4"/>
      <w:bookmarkEnd w:id="5"/>
      <w:bookmarkEnd w:id="6"/>
    </w:p>
    <w:p w:rsidR="009C6ECB" w:rsidRDefault="00A61D5D" w:rsidP="009C6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Éste proyecto será de gran utilidad para la empresa porque mejorará el sistema de gestión de visita por parte de los enfermeros a sus pacientes. </w:t>
      </w:r>
      <w:r w:rsidR="009C6ECB">
        <w:t>A los</w:t>
      </w:r>
      <w:r w:rsidRPr="00A61D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enfermeros le proporcionara las ventajas de</w:t>
      </w:r>
      <w:r w:rsidRPr="00A61D5D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disponer de la información de sus pacientes (HC, constantes vitales, medicación, curaciones, etc.) y registrar los datos de las visitas a los mismos</w:t>
      </w:r>
      <w:r w:rsidR="009C6ECB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9C6ECB">
        <w:t xml:space="preserve">utilizando tecnologías inalámbricas disponibles en los dispositivos móviles Android. </w:t>
      </w:r>
      <w:r w:rsidRPr="00A61D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presenta un</w:t>
      </w:r>
      <w:r w:rsidRPr="00A61D5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beneficio para los pacientes en el seguimiento de su patología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87748" w:rsidRDefault="00A61D5D" w:rsidP="00505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 Justificación profesional: Se aplicarán los </w:t>
      </w:r>
      <w:r w:rsidR="009C6ECB">
        <w:t>conceptos generales de ASP .NET y Desarrollo de en dispositivos móviles</w:t>
      </w:r>
      <w:r>
        <w:t xml:space="preserve"> adquiridos durante la </w:t>
      </w:r>
      <w:r w:rsidR="009C6ECB">
        <w:t>cursada</w:t>
      </w:r>
      <w:r>
        <w:t xml:space="preserve"> y los conceptos de </w:t>
      </w:r>
      <w:r w:rsidR="009C6ECB">
        <w:t>MVVM</w:t>
      </w:r>
      <w:r>
        <w:t>,</w:t>
      </w:r>
      <w:r w:rsidR="009C6ECB">
        <w:t xml:space="preserve"> persistencia de datos,</w:t>
      </w:r>
      <w:r>
        <w:t xml:space="preserve"> servicios </w:t>
      </w:r>
      <w:r w:rsidR="009C6ECB">
        <w:t xml:space="preserve">Web API y </w:t>
      </w:r>
      <w:r w:rsidR="00187748">
        <w:t xml:space="preserve">peticiones HTML-API </w:t>
      </w:r>
      <w:proofErr w:type="spellStart"/>
      <w:r w:rsidR="00187748">
        <w:t>Rest</w:t>
      </w:r>
      <w:proofErr w:type="spellEnd"/>
      <w:r w:rsidR="00187748">
        <w:t xml:space="preserve"> con retrofit </w:t>
      </w:r>
      <w:r>
        <w:t>que serán utilizados para desarrollar una aplicación innovadora</w:t>
      </w:r>
      <w:r w:rsidR="00187748">
        <w:t>.</w:t>
      </w:r>
    </w:p>
    <w:p w:rsidR="00187748" w:rsidRDefault="00A61D5D" w:rsidP="001965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 Justificación investigativa: Para el desarrollo del proyecto es necesario </w:t>
      </w:r>
      <w:r w:rsidR="00187748">
        <w:t xml:space="preserve">investigar sobre nuevos componentes visuales </w:t>
      </w:r>
      <w:r>
        <w:t xml:space="preserve">para </w:t>
      </w:r>
      <w:r w:rsidR="00187748">
        <w:t xml:space="preserve">proporcionar una experiencia de usuario más satisfactoria e intuitiva. </w:t>
      </w:r>
    </w:p>
    <w:p w:rsidR="00505B86" w:rsidRPr="00C9339E" w:rsidRDefault="00505B86" w:rsidP="00505B86">
      <w:pPr>
        <w:pStyle w:val="Ttulo1"/>
      </w:pPr>
      <w:bookmarkStart w:id="7" w:name="_Toc56615712"/>
      <w:bookmarkStart w:id="8" w:name="_Toc56615753"/>
      <w:bookmarkStart w:id="9" w:name="_Toc56975132"/>
      <w:r w:rsidRPr="00C9339E">
        <w:t>Objetivo general del proyecto</w:t>
      </w:r>
      <w:bookmarkEnd w:id="7"/>
      <w:bookmarkEnd w:id="8"/>
      <w:bookmarkEnd w:id="9"/>
    </w:p>
    <w:p w:rsidR="007E4C0A" w:rsidRPr="00187748" w:rsidRDefault="007E4C0A" w:rsidP="007E4C0A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bookmarkStart w:id="10" w:name="_Toc56615713"/>
      <w:bookmarkStart w:id="11" w:name="_Toc56615754"/>
      <w:r w:rsidRPr="00187748">
        <w:rPr>
          <w:color w:val="222222"/>
        </w:rPr>
        <w:t xml:space="preserve">Desarrollar e implementar una aplicación móvil con sistema operativo Android </w:t>
      </w:r>
      <w:r w:rsidR="009C4759" w:rsidRPr="00187748">
        <w:rPr>
          <w:color w:val="222222"/>
        </w:rPr>
        <w:t>que sirva como una herramienta para los enfermeros de la empresa “Holística”</w:t>
      </w:r>
      <w:r w:rsidR="001D79FA" w:rsidRPr="00187748">
        <w:rPr>
          <w:color w:val="222222"/>
        </w:rPr>
        <w:t>. Esta aplicación permitirá a los mismo</w:t>
      </w:r>
      <w:r w:rsidR="009A2E3D">
        <w:rPr>
          <w:color w:val="222222"/>
        </w:rPr>
        <w:t>s</w:t>
      </w:r>
      <w:r w:rsidR="001D79FA" w:rsidRPr="00187748">
        <w:rPr>
          <w:color w:val="222222"/>
        </w:rPr>
        <w:t xml:space="preserve"> contar </w:t>
      </w:r>
      <w:r w:rsidR="00D41A81">
        <w:rPr>
          <w:color w:val="222222"/>
        </w:rPr>
        <w:t xml:space="preserve">con </w:t>
      </w:r>
      <w:r w:rsidR="001D79FA" w:rsidRPr="00187748">
        <w:rPr>
          <w:color w:val="222222"/>
        </w:rPr>
        <w:t xml:space="preserve">los datos de los pacientes que se encuentran a su cuidado, </w:t>
      </w:r>
      <w:r w:rsidR="009C4759" w:rsidRPr="00187748">
        <w:rPr>
          <w:color w:val="222222"/>
        </w:rPr>
        <w:t xml:space="preserve">facilitar y agilizar la gestión de visitas a los </w:t>
      </w:r>
      <w:r w:rsidR="001D79FA" w:rsidRPr="00187748">
        <w:rPr>
          <w:color w:val="222222"/>
        </w:rPr>
        <w:t xml:space="preserve">mismos </w:t>
      </w:r>
      <w:r w:rsidR="009C4759" w:rsidRPr="00187748">
        <w:rPr>
          <w:color w:val="222222"/>
        </w:rPr>
        <w:t xml:space="preserve">y </w:t>
      </w:r>
      <w:r w:rsidR="001D79FA" w:rsidRPr="00187748">
        <w:rPr>
          <w:color w:val="222222"/>
        </w:rPr>
        <w:t>cargar los registros en forma rápida de las intervenciones que se le realizan en cada visita. C</w:t>
      </w:r>
      <w:r w:rsidRPr="00187748">
        <w:rPr>
          <w:color w:val="222222"/>
        </w:rPr>
        <w:t>on posibilidad de utilizarlo a nivel más amplio</w:t>
      </w:r>
      <w:r w:rsidR="001D79FA" w:rsidRPr="00187748">
        <w:rPr>
          <w:color w:val="222222"/>
        </w:rPr>
        <w:t xml:space="preserve"> en un futuro</w:t>
      </w:r>
      <w:r w:rsidRPr="00187748">
        <w:rPr>
          <w:color w:val="222222"/>
        </w:rPr>
        <w:t>.</w:t>
      </w:r>
    </w:p>
    <w:p w:rsidR="00505B86" w:rsidRPr="005E41F5" w:rsidRDefault="00505B86" w:rsidP="005E41F5">
      <w:pPr>
        <w:pStyle w:val="Ttulo1"/>
      </w:pPr>
      <w:bookmarkStart w:id="12" w:name="_Toc56975133"/>
      <w:r w:rsidRPr="00C9339E">
        <w:t>Objetivos específicos del proyecto</w:t>
      </w:r>
      <w:bookmarkEnd w:id="10"/>
      <w:bookmarkEnd w:id="11"/>
      <w:bookmarkEnd w:id="12"/>
    </w:p>
    <w:p w:rsidR="006E32A1" w:rsidRDefault="00812223" w:rsidP="006E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</w:t>
      </w:r>
      <w:r w:rsidR="00D41A81">
        <w:rPr>
          <w:rFonts w:ascii="Times New Roman" w:eastAsia="Times New Roman" w:hAnsi="Times New Roman" w:cs="Times New Roman"/>
          <w:sz w:val="24"/>
          <w:szCs w:val="24"/>
          <w:lang w:eastAsia="es-AR"/>
        </w:rPr>
        <w:t>entar una base de datos con la información</w:t>
      </w:r>
      <w:r w:rsidR="001D79FA"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enfermeros, paciente, visitas y los registros de las prestaciones que se le</w:t>
      </w:r>
      <w:r w:rsidR="00D41A81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="001D79FA"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brinda</w:t>
      </w:r>
      <w:r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E32A1" w:rsidRDefault="006E32A1" w:rsidP="006E3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32A1">
        <w:rPr>
          <w:rFonts w:ascii="Times New Roman" w:hAnsi="Times New Roman" w:cs="Times New Roman"/>
        </w:rPr>
        <w:t xml:space="preserve">Desarrollar e implementar una API </w:t>
      </w:r>
      <w:proofErr w:type="spellStart"/>
      <w:r w:rsidRPr="006E32A1">
        <w:rPr>
          <w:rFonts w:ascii="Times New Roman" w:hAnsi="Times New Roman" w:cs="Times New Roman"/>
        </w:rPr>
        <w:t>Rest</w:t>
      </w:r>
      <w:proofErr w:type="spellEnd"/>
      <w:r w:rsidRPr="006E32A1">
        <w:rPr>
          <w:rFonts w:ascii="Times New Roman" w:hAnsi="Times New Roman" w:cs="Times New Roman"/>
        </w:rPr>
        <w:t xml:space="preserve"> que será consumida por la aplicación móvil para la realización de las transacciones necesarias entre la base de datos ubicada en el servidor y la aplicación móvil.</w:t>
      </w:r>
    </w:p>
    <w:p w:rsidR="006E32A1" w:rsidRPr="006E32A1" w:rsidRDefault="006E32A1" w:rsidP="006E32A1">
      <w:pPr>
        <w:pStyle w:val="NormalWeb1"/>
        <w:numPr>
          <w:ilvl w:val="0"/>
          <w:numId w:val="1"/>
        </w:numPr>
        <w:spacing w:before="60" w:beforeAutospacing="0" w:after="60" w:afterAutospacing="0"/>
        <w:jc w:val="both"/>
        <w:rPr>
          <w:rFonts w:ascii="Times New Roman" w:hAnsi="Times New Roman" w:cs="Times New Roman"/>
          <w:color w:val="auto"/>
        </w:rPr>
      </w:pPr>
      <w:r w:rsidRPr="006E32A1">
        <w:rPr>
          <w:rFonts w:ascii="Times New Roman" w:hAnsi="Times New Roman" w:cs="Times New Roman"/>
          <w:color w:val="auto"/>
        </w:rPr>
        <w:t>Desarrollar una aplicación</w:t>
      </w:r>
      <w:r>
        <w:rPr>
          <w:rFonts w:ascii="Times New Roman" w:hAnsi="Times New Roman" w:cs="Times New Roman"/>
          <w:color w:val="auto"/>
        </w:rPr>
        <w:t xml:space="preserve"> móvil para consultar las visitas programadas,</w:t>
      </w:r>
      <w:r w:rsidRPr="006E32A1">
        <w:rPr>
          <w:rFonts w:ascii="Times New Roman" w:hAnsi="Times New Roman" w:cs="Times New Roman"/>
          <w:color w:val="auto"/>
        </w:rPr>
        <w:t xml:space="preserve"> </w:t>
      </w:r>
      <w:r w:rsidR="009E2B8D" w:rsidRPr="006E32A1">
        <w:rPr>
          <w:rFonts w:ascii="Times New Roman" w:hAnsi="Times New Roman" w:cs="Times New Roman"/>
          <w:color w:val="auto"/>
        </w:rPr>
        <w:t>registrar nuevas</w:t>
      </w:r>
      <w:r w:rsidR="009E2B8D">
        <w:rPr>
          <w:rFonts w:ascii="Times New Roman" w:hAnsi="Times New Roman" w:cs="Times New Roman"/>
          <w:color w:val="auto"/>
        </w:rPr>
        <w:t xml:space="preserve"> visitas </w:t>
      </w:r>
      <w:r w:rsidRPr="006E32A1">
        <w:rPr>
          <w:rFonts w:ascii="Times New Roman" w:hAnsi="Times New Roman" w:cs="Times New Roman"/>
          <w:color w:val="auto"/>
        </w:rPr>
        <w:t xml:space="preserve">y </w:t>
      </w:r>
      <w:r w:rsidR="009E2B8D">
        <w:rPr>
          <w:rFonts w:ascii="Times New Roman" w:hAnsi="Times New Roman" w:cs="Times New Roman"/>
          <w:color w:val="auto"/>
        </w:rPr>
        <w:t xml:space="preserve">contar con la información de las ya </w:t>
      </w:r>
      <w:r w:rsidRPr="006E32A1">
        <w:rPr>
          <w:rFonts w:ascii="Times New Roman" w:hAnsi="Times New Roman" w:cs="Times New Roman"/>
          <w:color w:val="auto"/>
        </w:rPr>
        <w:t>realizadas</w:t>
      </w:r>
      <w:r w:rsidR="009E2B8D">
        <w:rPr>
          <w:rFonts w:ascii="Times New Roman" w:hAnsi="Times New Roman" w:cs="Times New Roman"/>
          <w:color w:val="auto"/>
        </w:rPr>
        <w:t>. También permite consultar intervenciones anteriores</w:t>
      </w:r>
      <w:r w:rsidRPr="006E32A1">
        <w:rPr>
          <w:rFonts w:ascii="Times New Roman" w:hAnsi="Times New Roman" w:cs="Times New Roman"/>
          <w:color w:val="auto"/>
        </w:rPr>
        <w:t xml:space="preserve"> y realizar un registro de </w:t>
      </w:r>
      <w:r w:rsidR="009E2B8D">
        <w:rPr>
          <w:rFonts w:ascii="Times New Roman" w:hAnsi="Times New Roman" w:cs="Times New Roman"/>
          <w:color w:val="auto"/>
        </w:rPr>
        <w:t>nuevas intervenciones</w:t>
      </w:r>
      <w:r w:rsidRPr="006E32A1">
        <w:rPr>
          <w:rFonts w:ascii="Times New Roman" w:hAnsi="Times New Roman" w:cs="Times New Roman"/>
          <w:color w:val="auto"/>
        </w:rPr>
        <w:t xml:space="preserve">. </w:t>
      </w:r>
    </w:p>
    <w:p w:rsidR="0052375C" w:rsidRPr="009E2B8D" w:rsidRDefault="00812223" w:rsidP="009E2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Determinar las ventajas que tendrían los </w:t>
      </w:r>
      <w:r w:rsidR="0052375C"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enfermeros </w:t>
      </w:r>
      <w:r w:rsidR="0052375C" w:rsidRPr="0052375C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al disponer de la información de sus pacientes (HC, constantes vitales, medicación, curaciones, etc.)</w:t>
      </w:r>
      <w:r w:rsidR="0052375C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y</w:t>
      </w:r>
      <w:r w:rsidR="0052375C" w:rsidRPr="0052375C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registrar los datos de la</w:t>
      </w:r>
      <w:r w:rsidR="0052375C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</w:t>
      </w:r>
      <w:r w:rsidR="0052375C" w:rsidRPr="0052375C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visita</w:t>
      </w:r>
      <w:r w:rsidR="0052375C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 a los mismos</w:t>
      </w:r>
      <w:r w:rsid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>. Y el beneficio para los pacientes</w:t>
      </w:r>
      <w:r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</w:t>
      </w:r>
      <w:r w:rsidR="009E2B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</w:t>
      </w:r>
      <w:r w:rsidRPr="005237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seguimiento de su patología.</w:t>
      </w:r>
    </w:p>
    <w:p w:rsidR="00505B86" w:rsidRPr="00C9339E" w:rsidRDefault="00505B86" w:rsidP="00505B86">
      <w:pPr>
        <w:pStyle w:val="Ttulo1"/>
      </w:pPr>
      <w:bookmarkStart w:id="13" w:name="_Toc56615714"/>
      <w:bookmarkStart w:id="14" w:name="_Toc56615755"/>
      <w:bookmarkStart w:id="15" w:name="_Toc56975134"/>
      <w:r w:rsidRPr="00C9339E">
        <w:t>Objetivo general del sistema</w:t>
      </w:r>
      <w:bookmarkEnd w:id="13"/>
      <w:bookmarkEnd w:id="14"/>
      <w:bookmarkEnd w:id="15"/>
    </w:p>
    <w:p w:rsidR="00505B86" w:rsidRPr="00C9339E" w:rsidRDefault="005E41F5" w:rsidP="00505B86">
      <w:r>
        <w:t xml:space="preserve">El objetivo general del sistema es gestionar las visitas que realizan los enfermeros de la empresa y los cuidados domiciliarios </w:t>
      </w:r>
      <w:r w:rsidR="00A1064B">
        <w:t>administrados a los usuarios del servicio de la empresa, teniendo en cuenta que la aplicación móvil facilitara el flujo y dirección de la información que se procesa.</w:t>
      </w:r>
    </w:p>
    <w:p w:rsidR="00505B86" w:rsidRPr="00C9339E" w:rsidRDefault="00505B86" w:rsidP="00505B86">
      <w:pPr>
        <w:pStyle w:val="Ttulo1"/>
      </w:pPr>
      <w:bookmarkStart w:id="16" w:name="_Toc335961181"/>
      <w:bookmarkStart w:id="17" w:name="_Toc56615715"/>
      <w:bookmarkStart w:id="18" w:name="_Toc56615756"/>
      <w:bookmarkStart w:id="19" w:name="_Toc56975135"/>
      <w:r w:rsidRPr="00C9339E">
        <w:t>Límite</w:t>
      </w:r>
      <w:bookmarkEnd w:id="16"/>
      <w:bookmarkEnd w:id="17"/>
      <w:bookmarkEnd w:id="18"/>
      <w:bookmarkEnd w:id="19"/>
    </w:p>
    <w:p w:rsidR="001965EA" w:rsidRPr="005609F8" w:rsidRDefault="001965EA" w:rsidP="001965EA">
      <w:pPr>
        <w:numPr>
          <w:ilvl w:val="0"/>
          <w:numId w:val="38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proyecto se limita en el aspecto de desarrollar software para facilitar los procesos de </w:t>
      </w:r>
      <w:r w:rsidR="005609F8"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gestión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visitas y registros. No incluye en una primera entrega procesos administrativos ni contables.</w:t>
      </w:r>
    </w:p>
    <w:p w:rsidR="005609F8" w:rsidRPr="005609F8" w:rsidRDefault="001965EA" w:rsidP="005609F8">
      <w:pPr>
        <w:numPr>
          <w:ilvl w:val="0"/>
          <w:numId w:val="38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 xml:space="preserve">Todo este enfoque hacia la tecnología y mejora de procesos tiene la intención de que </w:t>
      </w:r>
      <w:r w:rsidR="0069319D"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los enfermeros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dedique</w:t>
      </w:r>
      <w:r w:rsidR="00E12853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la mayor parte de su tiemp</w:t>
      </w:r>
      <w:r w:rsidR="0069319D"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 a brinda</w:t>
      </w:r>
      <w:r w:rsidR="00E12853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</w:t>
      </w:r>
      <w:r w:rsidR="0069319D"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una atención de calidad a sus pacientes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no a la</w:t>
      </w:r>
      <w:r w:rsidR="005609F8"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realización de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69319D"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registros y carga de datos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:rsidR="008F659A" w:rsidRPr="005609F8" w:rsidRDefault="00D97F7D" w:rsidP="00A51654">
      <w:pPr>
        <w:numPr>
          <w:ilvl w:val="0"/>
          <w:numId w:val="38"/>
        </w:numPr>
        <w:shd w:val="clear" w:color="auto" w:fill="FFFFFF"/>
        <w:spacing w:before="60" w:after="60" w:line="240" w:lineRule="auto"/>
        <w:ind w:left="480" w:right="2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9F8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E12853">
        <w:rPr>
          <w:rFonts w:ascii="Times New Roman" w:hAnsi="Times New Roman" w:cs="Times New Roman"/>
          <w:sz w:val="24"/>
          <w:szCs w:val="24"/>
        </w:rPr>
        <w:t xml:space="preserve">de </w:t>
      </w:r>
      <w:r w:rsidRPr="005609F8">
        <w:rPr>
          <w:rFonts w:ascii="Times New Roman" w:hAnsi="Times New Roman" w:cs="Times New Roman"/>
          <w:sz w:val="24"/>
          <w:szCs w:val="24"/>
        </w:rPr>
        <w:t xml:space="preserve">atención domiciliaria abarca </w:t>
      </w:r>
      <w:r w:rsidR="005609F8" w:rsidRPr="005609F8">
        <w:rPr>
          <w:rFonts w:ascii="Times New Roman" w:hAnsi="Times New Roman" w:cs="Times New Roman"/>
          <w:sz w:val="24"/>
          <w:szCs w:val="24"/>
        </w:rPr>
        <w:t>a</w:t>
      </w:r>
      <w:r w:rsidRPr="005609F8">
        <w:rPr>
          <w:rFonts w:ascii="Times New Roman" w:hAnsi="Times New Roman" w:cs="Times New Roman"/>
          <w:sz w:val="24"/>
          <w:szCs w:val="24"/>
        </w:rPr>
        <w:t xml:space="preserve"> enfermero</w:t>
      </w:r>
      <w:r w:rsidR="005609F8" w:rsidRPr="005609F8">
        <w:rPr>
          <w:rFonts w:ascii="Times New Roman" w:hAnsi="Times New Roman" w:cs="Times New Roman"/>
          <w:sz w:val="24"/>
          <w:szCs w:val="24"/>
        </w:rPr>
        <w:t>s y pacientes m</w:t>
      </w:r>
      <w:r w:rsidR="008F659A" w:rsidRPr="005609F8">
        <w:rPr>
          <w:rFonts w:ascii="Times New Roman" w:hAnsi="Times New Roman" w:cs="Times New Roman"/>
          <w:sz w:val="24"/>
          <w:szCs w:val="24"/>
        </w:rPr>
        <w:t>ientras pertenece</w:t>
      </w:r>
      <w:r w:rsidR="005609F8" w:rsidRPr="005609F8">
        <w:rPr>
          <w:rFonts w:ascii="Times New Roman" w:hAnsi="Times New Roman" w:cs="Times New Roman"/>
          <w:sz w:val="24"/>
          <w:szCs w:val="24"/>
        </w:rPr>
        <w:t>n</w:t>
      </w:r>
      <w:r w:rsidR="008F659A" w:rsidRPr="005609F8">
        <w:rPr>
          <w:rFonts w:ascii="Times New Roman" w:hAnsi="Times New Roman" w:cs="Times New Roman"/>
          <w:sz w:val="24"/>
          <w:szCs w:val="24"/>
        </w:rPr>
        <w:t xml:space="preserve"> a la empresa de </w:t>
      </w:r>
      <w:r w:rsidRPr="005609F8">
        <w:rPr>
          <w:rFonts w:ascii="Times New Roman" w:hAnsi="Times New Roman" w:cs="Times New Roman"/>
          <w:sz w:val="24"/>
          <w:szCs w:val="24"/>
        </w:rPr>
        <w:t>atención</w:t>
      </w:r>
      <w:r w:rsidR="008F659A" w:rsidRPr="005609F8">
        <w:rPr>
          <w:rFonts w:ascii="Times New Roman" w:hAnsi="Times New Roman" w:cs="Times New Roman"/>
          <w:sz w:val="24"/>
          <w:szCs w:val="24"/>
        </w:rPr>
        <w:t xml:space="preserve"> domiciliaria “</w:t>
      </w:r>
      <w:r w:rsidR="005609F8" w:rsidRPr="005609F8">
        <w:rPr>
          <w:rFonts w:ascii="Times New Roman" w:hAnsi="Times New Roman" w:cs="Times New Roman"/>
          <w:sz w:val="24"/>
          <w:szCs w:val="24"/>
        </w:rPr>
        <w:t>Holística</w:t>
      </w:r>
      <w:r w:rsidR="008F659A" w:rsidRPr="005609F8">
        <w:rPr>
          <w:rFonts w:ascii="Times New Roman" w:hAnsi="Times New Roman" w:cs="Times New Roman"/>
          <w:sz w:val="24"/>
          <w:szCs w:val="24"/>
        </w:rPr>
        <w:t>”.</w:t>
      </w:r>
    </w:p>
    <w:p w:rsidR="00505B86" w:rsidRPr="00C9339E" w:rsidRDefault="00505B86" w:rsidP="00505B86">
      <w:pPr>
        <w:pStyle w:val="Ttulo1"/>
      </w:pPr>
      <w:bookmarkStart w:id="20" w:name="_Toc56615716"/>
      <w:bookmarkStart w:id="21" w:name="_Toc56615757"/>
      <w:bookmarkStart w:id="22" w:name="_Toc56975136"/>
      <w:r w:rsidRPr="00C9339E">
        <w:t>Alcance</w:t>
      </w:r>
      <w:bookmarkEnd w:id="20"/>
      <w:bookmarkEnd w:id="21"/>
      <w:bookmarkEnd w:id="22"/>
    </w:p>
    <w:p w:rsidR="00D558FF" w:rsidRPr="002E71D6" w:rsidRDefault="005609F8" w:rsidP="00A51654">
      <w:pPr>
        <w:numPr>
          <w:ilvl w:val="0"/>
          <w:numId w:val="39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proyecto se desarrolla para </w:t>
      </w:r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Empresa “</w:t>
      </w:r>
      <w:proofErr w:type="spellStart"/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Holistica</w:t>
      </w:r>
      <w:proofErr w:type="spellEnd"/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” </w:t>
      </w:r>
      <w:r w:rsidR="00D558FF" w:rsidRPr="002E71D6">
        <w:rPr>
          <w:rFonts w:ascii="Times New Roman" w:hAnsi="Times New Roman" w:cs="Times New Roman"/>
          <w:sz w:val="24"/>
          <w:szCs w:val="24"/>
        </w:rPr>
        <w:t>de atención de enfermería domiciliara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ubicada en la </w:t>
      </w:r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Ciudad de San Luis, Argentina.</w:t>
      </w:r>
    </w:p>
    <w:p w:rsidR="005609F8" w:rsidRPr="002E71D6" w:rsidRDefault="005609F8" w:rsidP="00A51654">
      <w:pPr>
        <w:numPr>
          <w:ilvl w:val="0"/>
          <w:numId w:val="39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 proyecto</w:t>
      </w:r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05415B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comprende la creación</w:t>
      </w:r>
      <w:r w:rsidR="00E12853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</w:t>
      </w:r>
      <w:r w:rsidR="0005415B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API </w:t>
      </w:r>
      <w:proofErr w:type="spellStart"/>
      <w:r w:rsid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</w:t>
      </w:r>
      <w:r w:rsidR="0005415B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</w:t>
      </w:r>
      <w:proofErr w:type="spellEnd"/>
      <w:r w:rsidR="0005415B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con los servicios básicos para ser consumidos por la aplicación móvil</w:t>
      </w:r>
      <w:r w:rsidRPr="005609F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:rsidR="00D558FF" w:rsidRPr="002E71D6" w:rsidRDefault="00D558FF" w:rsidP="005609F8">
      <w:pPr>
        <w:numPr>
          <w:ilvl w:val="0"/>
          <w:numId w:val="39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aplicación móvil es destinada a los enfermeros de la empresa y le</w:t>
      </w:r>
      <w:r w:rsidR="00EC24A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</w:t>
      </w:r>
      <w:r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permite a los mismos:</w:t>
      </w:r>
    </w:p>
    <w:p w:rsidR="002E71D6" w:rsidRDefault="00D558FF" w:rsidP="002E71D6">
      <w:pPr>
        <w:pStyle w:val="Prrafodelista"/>
        <w:numPr>
          <w:ilvl w:val="0"/>
          <w:numId w:val="40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modificación de sus perfiles</w:t>
      </w:r>
      <w:r w:rsid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;</w:t>
      </w:r>
    </w:p>
    <w:p w:rsidR="00D558FF" w:rsidRPr="002E71D6" w:rsidRDefault="00D558FF" w:rsidP="002E71D6">
      <w:pPr>
        <w:pStyle w:val="Prrafodelista"/>
        <w:numPr>
          <w:ilvl w:val="0"/>
          <w:numId w:val="40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listar sus pacientes asignados, </w:t>
      </w:r>
      <w:r w:rsid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ver sus datos y resumen de HC;</w:t>
      </w:r>
    </w:p>
    <w:p w:rsidR="00D558FF" w:rsidRPr="002E71D6" w:rsidRDefault="00D558FF" w:rsidP="00D558FF">
      <w:pPr>
        <w:pStyle w:val="Prrafodelista"/>
        <w:numPr>
          <w:ilvl w:val="0"/>
          <w:numId w:val="40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visualizar sus visitas programadas y programar nuevas visitas a sus</w:t>
      </w:r>
      <w:r w:rsid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pacientes; y</w:t>
      </w:r>
    </w:p>
    <w:p w:rsidR="005609F8" w:rsidRPr="002E71D6" w:rsidRDefault="002E71D6" w:rsidP="00D558FF">
      <w:pPr>
        <w:pStyle w:val="Prrafodelista"/>
        <w:numPr>
          <w:ilvl w:val="0"/>
          <w:numId w:val="40"/>
        </w:numPr>
        <w:shd w:val="clear" w:color="auto" w:fill="FFFFFF"/>
        <w:spacing w:after="0" w:line="240" w:lineRule="auto"/>
        <w:ind w:right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</w:t>
      </w:r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egistrar en sus visitas las intervenciones de control de signos vitales, administración de fármacos o curaciones. Con posibilidades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ampliación </w:t>
      </w:r>
      <w:r w:rsidR="00D558FF" w:rsidRPr="002E71D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en el futuro.</w:t>
      </w:r>
    </w:p>
    <w:p w:rsidR="00505B86" w:rsidRDefault="00505B86" w:rsidP="00505B86">
      <w:pPr>
        <w:pStyle w:val="Ttulo1"/>
      </w:pPr>
      <w:bookmarkStart w:id="23" w:name="_Toc56615717"/>
      <w:bookmarkStart w:id="24" w:name="_Toc56615758"/>
      <w:bookmarkStart w:id="25" w:name="_Toc56975137"/>
      <w:r w:rsidRPr="00C9339E">
        <w:t>No Contempla</w:t>
      </w:r>
      <w:bookmarkEnd w:id="23"/>
      <w:bookmarkEnd w:id="24"/>
      <w:bookmarkEnd w:id="25"/>
    </w:p>
    <w:p w:rsidR="001965EA" w:rsidRPr="0069319D" w:rsidRDefault="001965EA" w:rsidP="00D97F7D">
      <w:pPr>
        <w:rPr>
          <w:rFonts w:ascii="Times New Roman" w:hAnsi="Times New Roman" w:cs="Times New Roman"/>
          <w:sz w:val="24"/>
          <w:szCs w:val="24"/>
        </w:rPr>
      </w:pPr>
      <w:r w:rsidRPr="0069319D">
        <w:rPr>
          <w:rFonts w:ascii="Times New Roman" w:hAnsi="Times New Roman" w:cs="Times New Roman"/>
          <w:sz w:val="24"/>
          <w:szCs w:val="24"/>
        </w:rPr>
        <w:t>El proyecto no contempla:</w:t>
      </w:r>
    </w:p>
    <w:p w:rsidR="001965EA" w:rsidRPr="0069319D" w:rsidRDefault="001965EA" w:rsidP="00E27449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26" w:name="_Toc56615718"/>
      <w:bookmarkStart w:id="27" w:name="_Toc56615759"/>
      <w:r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gestión administrativa ni contable de la empresa.</w:t>
      </w:r>
    </w:p>
    <w:p w:rsidR="00E27449" w:rsidRPr="0069319D" w:rsidRDefault="00D97F7D" w:rsidP="00E27449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</w:t>
      </w:r>
      <w:r w:rsidR="00E27449"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capacitación de manejo</w:t>
      </w:r>
      <w:r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 los usuarios, ni la</w:t>
      </w:r>
      <w:r w:rsidR="00E27449"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administración del software.</w:t>
      </w:r>
    </w:p>
    <w:p w:rsidR="00E27449" w:rsidRPr="0069319D" w:rsidRDefault="00D97F7D" w:rsidP="00E27449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 m</w:t>
      </w:r>
      <w:r w:rsidR="00E27449"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antenimiento una vez instalado el producto final.</w:t>
      </w:r>
    </w:p>
    <w:p w:rsidR="00E27449" w:rsidRPr="0069319D" w:rsidRDefault="00E27449" w:rsidP="00E27449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9319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No cargamos base de datos</w:t>
      </w:r>
    </w:p>
    <w:p w:rsidR="00505B86" w:rsidRDefault="00505B86" w:rsidP="00015A72">
      <w:pPr>
        <w:pStyle w:val="Ttulo1"/>
      </w:pPr>
      <w:bookmarkStart w:id="28" w:name="_Toc56975138"/>
      <w:r w:rsidRPr="00C9339E">
        <w:t>T.I.C (Tecnología de la Información y Comunicación)</w:t>
      </w:r>
      <w:bookmarkEnd w:id="26"/>
      <w:bookmarkEnd w:id="27"/>
      <w:bookmarkEnd w:id="28"/>
    </w:p>
    <w:p w:rsidR="00D61810" w:rsidRPr="00D61810" w:rsidRDefault="00D61810" w:rsidP="00D61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web API será desarrollada en ASP .Net Core y la aplicación móvil se </w:t>
      </w:r>
      <w:r w:rsidR="00290342">
        <w:rPr>
          <w:rFonts w:ascii="Times New Roman" w:hAnsi="Times New Roman" w:cs="Times New Roman"/>
          <w:sz w:val="24"/>
          <w:szCs w:val="24"/>
        </w:rPr>
        <w:t>desarrollará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Pr="00D61810">
        <w:rPr>
          <w:rFonts w:ascii="Times New Roman" w:hAnsi="Times New Roman" w:cs="Times New Roman"/>
          <w:sz w:val="24"/>
          <w:szCs w:val="24"/>
        </w:rPr>
        <w:t>A</w:t>
      </w:r>
      <w:r w:rsidRPr="00D618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ndroid Studio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que nos ofrece un</w:t>
      </w:r>
      <w:r w:rsidRPr="00D618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entorno de desarrollo integrado (IDE) oficial para el desarrollo de apps para Android, basado en </w:t>
      </w:r>
      <w:proofErr w:type="spellStart"/>
      <w:r w:rsidRPr="00D61810">
        <w:rPr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Pr="00D61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IDEA</w:t>
      </w:r>
      <w:r w:rsidRPr="00D618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505B86" w:rsidRPr="005E41F5" w:rsidRDefault="00505B86" w:rsidP="005E41F5">
      <w:pPr>
        <w:pStyle w:val="Ttulo1"/>
      </w:pPr>
      <w:bookmarkStart w:id="29" w:name="_Toc352768201"/>
      <w:bookmarkStart w:id="30" w:name="_Toc56615719"/>
      <w:bookmarkStart w:id="31" w:name="_Toc56615760"/>
      <w:bookmarkStart w:id="32" w:name="_Toc56975139"/>
      <w:r w:rsidRPr="00C9339E">
        <w:t>C</w:t>
      </w:r>
      <w:bookmarkEnd w:id="29"/>
      <w:r w:rsidRPr="00C9339E">
        <w:t>ompetencia</w:t>
      </w:r>
      <w:bookmarkEnd w:id="30"/>
      <w:bookmarkEnd w:id="31"/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2604"/>
        <w:gridCol w:w="2297"/>
        <w:gridCol w:w="2374"/>
      </w:tblGrid>
      <w:tr w:rsidR="00E27449" w:rsidTr="004F07E9">
        <w:tc>
          <w:tcPr>
            <w:tcW w:w="1219" w:type="dxa"/>
          </w:tcPr>
          <w:p w:rsidR="00E27449" w:rsidRDefault="00E27449" w:rsidP="00505B86"/>
        </w:tc>
        <w:tc>
          <w:tcPr>
            <w:tcW w:w="2604" w:type="dxa"/>
          </w:tcPr>
          <w:p w:rsidR="009F23A9" w:rsidRDefault="009F23A9" w:rsidP="00505B86">
            <w:proofErr w:type="spellStart"/>
            <w:r>
              <w:t>Raven</w:t>
            </w:r>
            <w:proofErr w:type="spellEnd"/>
            <w:r>
              <w:t xml:space="preserve"> </w:t>
            </w:r>
          </w:p>
          <w:p w:rsidR="00E27449" w:rsidRDefault="009F23A9" w:rsidP="00505B86">
            <w:r>
              <w:t>Salud domiciliaria</w:t>
            </w:r>
          </w:p>
        </w:tc>
        <w:tc>
          <w:tcPr>
            <w:tcW w:w="2297" w:type="dxa"/>
          </w:tcPr>
          <w:p w:rsidR="00E27449" w:rsidRDefault="004F07E9" w:rsidP="00505B86">
            <w:r>
              <w:t>Cuidarte Argentina</w:t>
            </w:r>
          </w:p>
        </w:tc>
        <w:tc>
          <w:tcPr>
            <w:tcW w:w="2374" w:type="dxa"/>
          </w:tcPr>
          <w:p w:rsidR="009F23A9" w:rsidRDefault="005E41F5" w:rsidP="00505B86">
            <w:r>
              <w:t>Holística</w:t>
            </w:r>
          </w:p>
          <w:p w:rsidR="009F23A9" w:rsidRDefault="009F23A9" w:rsidP="00505B86">
            <w:r>
              <w:t>Atención Domiciliaria</w:t>
            </w:r>
          </w:p>
        </w:tc>
      </w:tr>
      <w:tr w:rsidR="00E27449" w:rsidTr="004F07E9">
        <w:tc>
          <w:tcPr>
            <w:tcW w:w="1219" w:type="dxa"/>
          </w:tcPr>
          <w:p w:rsidR="00E27449" w:rsidRDefault="009F23A9" w:rsidP="00505B86">
            <w:r>
              <w:t>Funciones</w:t>
            </w:r>
          </w:p>
        </w:tc>
        <w:tc>
          <w:tcPr>
            <w:tcW w:w="2604" w:type="dxa"/>
          </w:tcPr>
          <w:p w:rsidR="00E27449" w:rsidRDefault="009F23A9" w:rsidP="00505B86">
            <w:r>
              <w:t>Sistema de monitoreo de servicios de atención domiciliaria.</w:t>
            </w:r>
          </w:p>
          <w:p w:rsidR="009F23A9" w:rsidRDefault="009F23A9" w:rsidP="00505B86">
            <w:r>
              <w:lastRenderedPageBreak/>
              <w:t>Provee datos básicos que permite</w:t>
            </w:r>
            <w:r w:rsidR="00E12853">
              <w:t>n</w:t>
            </w:r>
            <w:r>
              <w:t xml:space="preserve"> monitorear la actividad profesional de los empleados. Dichos datos son consumidos posteriormente mediante un portal web de administración.</w:t>
            </w:r>
          </w:p>
        </w:tc>
        <w:tc>
          <w:tcPr>
            <w:tcW w:w="2297" w:type="dxa"/>
          </w:tcPr>
          <w:p w:rsidR="00E27449" w:rsidRDefault="004F07E9" w:rsidP="00505B86">
            <w:r>
              <w:lastRenderedPageBreak/>
              <w:t>Sistema de gestión de visitas y cuidados domiciliarios.</w:t>
            </w:r>
          </w:p>
          <w:p w:rsidR="004F07E9" w:rsidRDefault="004F07E9" w:rsidP="00505B86">
            <w:r>
              <w:lastRenderedPageBreak/>
              <w:t>Provee datos básicos sobre los pacientes asignados, visitas asignadas, notificaciones y perfil del usuario.</w:t>
            </w:r>
          </w:p>
        </w:tc>
        <w:tc>
          <w:tcPr>
            <w:tcW w:w="2374" w:type="dxa"/>
          </w:tcPr>
          <w:p w:rsidR="00E27449" w:rsidRDefault="004F07E9" w:rsidP="00505B86">
            <w:r>
              <w:lastRenderedPageBreak/>
              <w:t>Sistema de gestión de visitas y cuidados domiciliarios.</w:t>
            </w:r>
          </w:p>
          <w:p w:rsidR="004F07E9" w:rsidRDefault="005E41F5" w:rsidP="005E41F5">
            <w:r>
              <w:lastRenderedPageBreak/>
              <w:t>Provee información</w:t>
            </w:r>
            <w:r w:rsidR="004F07E9">
              <w:t xml:space="preserve"> sobre los pacientes asignados</w:t>
            </w:r>
            <w:r>
              <w:t>, sus datos y resumen de HC</w:t>
            </w:r>
            <w:r w:rsidR="004F07E9">
              <w:t>,</w:t>
            </w:r>
            <w:r>
              <w:t xml:space="preserve"> informarse sobre</w:t>
            </w:r>
            <w:r w:rsidR="004F07E9">
              <w:t xml:space="preserve"> las vis</w:t>
            </w:r>
            <w:r>
              <w:t>itas asignadas y permite programar nuevas visitas y permite visualizar los registros de las intervenciones realizadas y cargar nuevos registros de intervenciones.</w:t>
            </w:r>
            <w:r w:rsidR="004F07E9">
              <w:t xml:space="preserve"> </w:t>
            </w:r>
          </w:p>
        </w:tc>
      </w:tr>
    </w:tbl>
    <w:p w:rsidR="00505B86" w:rsidRPr="00C9339E" w:rsidRDefault="00505B86" w:rsidP="00505B86">
      <w:pPr>
        <w:spacing w:after="0" w:line="240" w:lineRule="auto"/>
        <w:rPr>
          <w:rFonts w:ascii="Verdana" w:hAnsi="Verdana"/>
          <w:sz w:val="20"/>
          <w:szCs w:val="20"/>
        </w:rPr>
      </w:pPr>
      <w:bookmarkStart w:id="33" w:name="_Toc352768203"/>
    </w:p>
    <w:p w:rsidR="00505B86" w:rsidRPr="00C9339E" w:rsidRDefault="00505B86" w:rsidP="00505B8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34" w:name="_Toc328675118"/>
      <w:bookmarkEnd w:id="33"/>
      <w:r w:rsidRPr="00C9339E">
        <w:br w:type="page"/>
      </w:r>
    </w:p>
    <w:p w:rsidR="00505B86" w:rsidRPr="00C9339E" w:rsidRDefault="002E71D6" w:rsidP="00015A72">
      <w:pPr>
        <w:pStyle w:val="Ttulo1"/>
      </w:pPr>
      <w:bookmarkStart w:id="35" w:name="_Toc339321519"/>
      <w:bookmarkStart w:id="36" w:name="_Toc56615720"/>
      <w:bookmarkStart w:id="37" w:name="_Toc56615761"/>
      <w:bookmarkStart w:id="38" w:name="_Toc56975140"/>
      <w:bookmarkEnd w:id="34"/>
      <w:r>
        <w:lastRenderedPageBreak/>
        <w:t>Listado de Requerimientos F</w:t>
      </w:r>
      <w:r w:rsidR="00505B86" w:rsidRPr="00C9339E">
        <w:t>uncionales</w:t>
      </w:r>
      <w:bookmarkEnd w:id="35"/>
      <w:bookmarkEnd w:id="36"/>
      <w:bookmarkEnd w:id="37"/>
      <w:bookmarkEnd w:id="38"/>
    </w:p>
    <w:p w:rsidR="00505B86" w:rsidRPr="00D80454" w:rsidRDefault="00505B86" w:rsidP="00DB5E87">
      <w:pPr>
        <w:pStyle w:val="Titulo2"/>
      </w:pPr>
      <w:bookmarkStart w:id="39" w:name="_Toc56975141"/>
      <w:r w:rsidRPr="00D80454">
        <w:t>1.- Módulo de gestión y Autenticación de usuarios.</w:t>
      </w:r>
      <w:bookmarkEnd w:id="39"/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widowControl w:val="0"/>
        <w:numPr>
          <w:ilvl w:val="1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>Gestión de Usuarios: Registro de usuarios, modificación de datos, activación y desactivación de las cuentas.</w:t>
      </w:r>
    </w:p>
    <w:p w:rsidR="00505B86" w:rsidRPr="00D80454" w:rsidRDefault="00505B86" w:rsidP="00505B86">
      <w:pPr>
        <w:widowControl w:val="0"/>
        <w:numPr>
          <w:ilvl w:val="1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>Autenticación y Autorización de Usuarios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DB5E87">
      <w:pPr>
        <w:pStyle w:val="Titulo2"/>
      </w:pPr>
      <w:bookmarkStart w:id="40" w:name="_Toc56975142"/>
      <w:r w:rsidRPr="00D80454">
        <w:t>2.- Módulo de gestión de Pacientes</w:t>
      </w:r>
      <w:bookmarkEnd w:id="40"/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ab/>
        <w:t>2.1 Gestión de Pacientes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DB5E87">
      <w:pPr>
        <w:pStyle w:val="Titulo2"/>
      </w:pPr>
      <w:bookmarkStart w:id="41" w:name="_Toc56975143"/>
      <w:r w:rsidRPr="00D80454">
        <w:t>3.- Módulo de gestión de Visitas</w:t>
      </w:r>
      <w:bookmarkEnd w:id="41"/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ab/>
        <w:t>3.1 Gestión de Visitas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DB5E87">
      <w:pPr>
        <w:pStyle w:val="Titulo2"/>
      </w:pPr>
      <w:bookmarkStart w:id="42" w:name="_Toc56975144"/>
      <w:r w:rsidRPr="00D80454">
        <w:t>4.- Módulo de búsqueda</w:t>
      </w:r>
      <w:bookmarkEnd w:id="42"/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ab/>
        <w:t>4.1 Modulo de búsqueda que permita buscar los pacientes y registros por nombre y/ o apellido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DB5E87">
      <w:pPr>
        <w:pStyle w:val="Titulo2"/>
      </w:pPr>
      <w:bookmarkStart w:id="43" w:name="_Toc56975145"/>
      <w:r w:rsidRPr="00D80454">
        <w:t>5.- Módulo de Prestaciones.</w:t>
      </w:r>
      <w:bookmarkEnd w:id="43"/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ab/>
        <w:t>5.1 Gestión del CVS.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            5.2 Gestión de Administración de Fármacos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            5.3 Gestión de Curaciones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0454">
        <w:rPr>
          <w:rFonts w:ascii="Times New Roman" w:hAnsi="Times New Roman" w:cs="Times New Roman"/>
          <w:sz w:val="24"/>
          <w:szCs w:val="24"/>
          <w:u w:val="single"/>
        </w:rPr>
        <w:t>Sistema de gestión y Auten</w:t>
      </w:r>
      <w:r w:rsidR="00174157">
        <w:rPr>
          <w:rFonts w:ascii="Times New Roman" w:hAnsi="Times New Roman" w:cs="Times New Roman"/>
          <w:sz w:val="24"/>
          <w:szCs w:val="24"/>
          <w:u w:val="single"/>
        </w:rPr>
        <w:t xml:space="preserve">ticación de usuarios 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D0C1F" w:rsidRDefault="00174157" w:rsidP="00AD0C1F">
      <w:pPr>
        <w:pStyle w:val="Default"/>
      </w:pPr>
      <w:r>
        <w:t xml:space="preserve">La aplicación contara con una página de </w:t>
      </w:r>
      <w:proofErr w:type="spellStart"/>
      <w:r>
        <w:t>login</w:t>
      </w:r>
      <w:proofErr w:type="spellEnd"/>
      <w:r>
        <w:t xml:space="preserve"> con un sistema de autenticación por </w:t>
      </w:r>
      <w:proofErr w:type="spellStart"/>
      <w:r>
        <w:t>token</w:t>
      </w:r>
      <w:proofErr w:type="spellEnd"/>
      <w:r>
        <w:t xml:space="preserve">, en la cual solo los usuarios, previamente registrados, podrán ingresar al sistema. Una vez </w:t>
      </w:r>
      <w:proofErr w:type="spellStart"/>
      <w:r>
        <w:t>logueado</w:t>
      </w:r>
      <w:proofErr w:type="spellEnd"/>
      <w:r w:rsidR="00E12853">
        <w:t xml:space="preserve"> el</w:t>
      </w:r>
      <w:r>
        <w:t xml:space="preserve"> usuario puede</w:t>
      </w:r>
      <w:r w:rsidR="00AD0C1F">
        <w:t>:</w:t>
      </w:r>
      <w:r>
        <w:t xml:space="preserve"> </w:t>
      </w:r>
    </w:p>
    <w:p w:rsidR="00AD0C1F" w:rsidRDefault="00AD0C1F" w:rsidP="00AD0C1F">
      <w:pPr>
        <w:pStyle w:val="Default"/>
        <w:numPr>
          <w:ilvl w:val="0"/>
          <w:numId w:val="44"/>
        </w:numPr>
      </w:pPr>
      <w:r>
        <w:t>A</w:t>
      </w:r>
      <w:r w:rsidR="00174157">
        <w:t>cceder y</w:t>
      </w:r>
      <w:r>
        <w:t xml:space="preserve"> editar su información personal. </w:t>
      </w:r>
    </w:p>
    <w:p w:rsidR="00AD0C1F" w:rsidRDefault="00AD0C1F" w:rsidP="00AD0C1F">
      <w:pPr>
        <w:pStyle w:val="Default"/>
        <w:ind w:left="720"/>
      </w:pP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0454">
        <w:rPr>
          <w:rFonts w:ascii="Times New Roman" w:hAnsi="Times New Roman" w:cs="Times New Roman"/>
          <w:sz w:val="24"/>
          <w:szCs w:val="24"/>
          <w:u w:val="single"/>
        </w:rPr>
        <w:t>Gestión de Pacientes</w:t>
      </w:r>
    </w:p>
    <w:p w:rsidR="00505B86" w:rsidRPr="00D80454" w:rsidRDefault="00505B86" w:rsidP="00505B86">
      <w:pPr>
        <w:spacing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174157" w:rsidRPr="00D80454" w:rsidRDefault="00174157" w:rsidP="00174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En la app móvil los usuarios(enfermeros) solo podrán visualizar los pacientes que se les fueron asignados mediante una primera visita programada. 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lastRenderedPageBreak/>
        <w:t xml:space="preserve">Los mismos cuentan con datos personales y de contacto como nombre, apellido, </w:t>
      </w:r>
      <w:r w:rsidR="00015A72" w:rsidRPr="00D80454">
        <w:rPr>
          <w:rFonts w:ascii="Times New Roman" w:hAnsi="Times New Roman" w:cs="Times New Roman"/>
          <w:sz w:val="24"/>
          <w:szCs w:val="24"/>
        </w:rPr>
        <w:t>DNI</w:t>
      </w:r>
      <w:r w:rsidRPr="00D80454">
        <w:rPr>
          <w:rFonts w:ascii="Times New Roman" w:hAnsi="Times New Roman" w:cs="Times New Roman"/>
          <w:sz w:val="24"/>
          <w:szCs w:val="24"/>
        </w:rPr>
        <w:t>, fecha de nacimiento, dirección y teléfono, y datos correspondientes a un resumen de historia clínica como las patologías y medicación del paciente.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05B86" w:rsidRPr="00D80454" w:rsidRDefault="00174157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Gestión</w:t>
      </w:r>
      <w:r w:rsidR="00505B86" w:rsidRPr="00D80454">
        <w:rPr>
          <w:rFonts w:ascii="Times New Roman" w:hAnsi="Times New Roman" w:cs="Times New Roman"/>
          <w:sz w:val="24"/>
          <w:szCs w:val="24"/>
          <w:u w:val="single"/>
        </w:rPr>
        <w:t xml:space="preserve"> de Visitas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05B86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En cada visita debe especificar la fecha y hora en la que se debe realizar, el estado, las intervenciones programadas para la misma, el enfermero a quien le fue asignada y el paciente a quien se le realizara. </w:t>
      </w:r>
    </w:p>
    <w:p w:rsidR="00685423" w:rsidRDefault="00685423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La primera visita siempre es registrada por el administrador a través de la app web para </w:t>
      </w:r>
      <w:r w:rsidR="00C178CB">
        <w:rPr>
          <w:rFonts w:ascii="Times New Roman" w:hAnsi="Times New Roman" w:cs="Times New Roman"/>
          <w:sz w:val="24"/>
          <w:szCs w:val="24"/>
        </w:rPr>
        <w:t>a</w:t>
      </w:r>
      <w:r w:rsidRPr="00D80454">
        <w:rPr>
          <w:rFonts w:ascii="Times New Roman" w:hAnsi="Times New Roman" w:cs="Times New Roman"/>
          <w:sz w:val="24"/>
          <w:szCs w:val="24"/>
        </w:rPr>
        <w:t>signar un paciente a un enfermero en particular. Las posteriores visitas pueden ser registradas por el enferm</w:t>
      </w:r>
      <w:r>
        <w:rPr>
          <w:rFonts w:ascii="Times New Roman" w:hAnsi="Times New Roman" w:cs="Times New Roman"/>
          <w:sz w:val="24"/>
          <w:szCs w:val="24"/>
        </w:rPr>
        <w:t>ero a través de la app móvil.</w:t>
      </w:r>
    </w:p>
    <w:p w:rsidR="00685423" w:rsidRDefault="00685423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permitir:</w:t>
      </w:r>
    </w:p>
    <w:p w:rsidR="00685423" w:rsidRDefault="00685423" w:rsidP="00685423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nuevas visitas a sus pacientes asignados, evitando registrar dos visitas en el mismo día y horario.</w:t>
      </w:r>
    </w:p>
    <w:p w:rsidR="00685423" w:rsidRPr="00685423" w:rsidRDefault="00685423" w:rsidP="00685423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Modificar </w:t>
      </w:r>
      <w:r w:rsidR="00C178CB">
        <w:rPr>
          <w:rFonts w:ascii="Times New Roman" w:hAnsi="Times New Roman" w:cs="Times New Roman"/>
          <w:sz w:val="24"/>
          <w:szCs w:val="24"/>
        </w:rPr>
        <w:t>las visitas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423" w:rsidRDefault="00685423" w:rsidP="00685423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sus visitas programadas en calendario.</w:t>
      </w:r>
    </w:p>
    <w:p w:rsidR="00685423" w:rsidRPr="00685423" w:rsidRDefault="00685423" w:rsidP="0068542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0454">
        <w:rPr>
          <w:rFonts w:ascii="Times New Roman" w:hAnsi="Times New Roman" w:cs="Times New Roman"/>
          <w:sz w:val="24"/>
          <w:szCs w:val="24"/>
          <w:u w:val="single"/>
        </w:rPr>
        <w:t>Módulo de búsqueda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178CB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>La app móvil ofrecerá una her</w:t>
      </w:r>
      <w:r w:rsidR="00C178CB">
        <w:rPr>
          <w:rFonts w:ascii="Times New Roman" w:hAnsi="Times New Roman" w:cs="Times New Roman"/>
          <w:sz w:val="24"/>
          <w:szCs w:val="24"/>
        </w:rPr>
        <w:t>ramienta de búsqueda que permita:</w:t>
      </w:r>
    </w:p>
    <w:p w:rsidR="00C178CB" w:rsidRDefault="00C178CB" w:rsidP="00C178CB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05B86" w:rsidRPr="00C178CB">
        <w:rPr>
          <w:rFonts w:ascii="Times New Roman" w:hAnsi="Times New Roman" w:cs="Times New Roman"/>
          <w:sz w:val="24"/>
          <w:szCs w:val="24"/>
        </w:rPr>
        <w:t xml:space="preserve">uscar los pacientes activos y sus registros </w:t>
      </w:r>
      <w:r>
        <w:rPr>
          <w:rFonts w:ascii="Times New Roman" w:hAnsi="Times New Roman" w:cs="Times New Roman"/>
          <w:sz w:val="24"/>
          <w:szCs w:val="24"/>
        </w:rPr>
        <w:t xml:space="preserve">en base a su nombre y/o apellido </w:t>
      </w:r>
    </w:p>
    <w:p w:rsidR="00505B86" w:rsidRPr="00C178CB" w:rsidRDefault="00C178CB" w:rsidP="00C178CB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Filtrar las</w:t>
      </w:r>
      <w:r w:rsidR="00505B86" w:rsidRPr="00C178CB">
        <w:rPr>
          <w:rFonts w:ascii="Times New Roman" w:hAnsi="Times New Roman" w:cs="Times New Roman"/>
          <w:sz w:val="24"/>
          <w:szCs w:val="24"/>
        </w:rPr>
        <w:t xml:space="preserve"> visitas </w:t>
      </w:r>
      <w:r>
        <w:rPr>
          <w:rFonts w:ascii="Times New Roman" w:hAnsi="Times New Roman" w:cs="Times New Roman"/>
          <w:sz w:val="24"/>
          <w:szCs w:val="24"/>
        </w:rPr>
        <w:t>por fecha, mes o nombre del paciente</w:t>
      </w:r>
      <w:r w:rsidR="00505B86" w:rsidRPr="00C178CB">
        <w:rPr>
          <w:rFonts w:ascii="Times New Roman" w:hAnsi="Times New Roman" w:cs="Times New Roman"/>
          <w:sz w:val="24"/>
          <w:szCs w:val="24"/>
        </w:rPr>
        <w:t>.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0454">
        <w:rPr>
          <w:rFonts w:ascii="Times New Roman" w:hAnsi="Times New Roman" w:cs="Times New Roman"/>
          <w:sz w:val="24"/>
          <w:szCs w:val="24"/>
          <w:u w:val="single"/>
        </w:rPr>
        <w:t>Gestión de Prestaciones</w:t>
      </w:r>
    </w:p>
    <w:p w:rsidR="00505B86" w:rsidRPr="00D80454" w:rsidRDefault="00505B86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05B86" w:rsidRPr="00D80454" w:rsidRDefault="00015A72" w:rsidP="00505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>Se refiere a la gestión de Control de Signos Vitales(CSV), Administración de Fármacos y Curaciones la cuales corresponden a una visita en particular.</w:t>
      </w:r>
    </w:p>
    <w:p w:rsidR="00D80454" w:rsidRDefault="00015A72" w:rsidP="00D80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454">
        <w:rPr>
          <w:rFonts w:ascii="Times New Roman" w:hAnsi="Times New Roman" w:cs="Times New Roman"/>
          <w:sz w:val="24"/>
          <w:szCs w:val="24"/>
        </w:rPr>
        <w:t xml:space="preserve">El </w:t>
      </w:r>
      <w:r w:rsidR="00D80454" w:rsidRPr="00D80454">
        <w:rPr>
          <w:rFonts w:ascii="Times New Roman" w:hAnsi="Times New Roman" w:cs="Times New Roman"/>
          <w:sz w:val="24"/>
          <w:szCs w:val="24"/>
        </w:rPr>
        <w:t xml:space="preserve">CSV </w:t>
      </w:r>
      <w:r w:rsidR="00D80454">
        <w:rPr>
          <w:rFonts w:ascii="Times New Roman" w:hAnsi="Times New Roman" w:cs="Times New Roman"/>
          <w:sz w:val="24"/>
          <w:szCs w:val="24"/>
        </w:rPr>
        <w:t xml:space="preserve">abarca los registros de Tensión Arterial(TA), Frecuencia Cardiaca(FC), Saturación de Oxigeno (SO2), Temperatura (T°) y en forma optativa el control de glucemia o </w:t>
      </w:r>
      <w:r w:rsidR="00D80454" w:rsidRPr="00D80454">
        <w:rPr>
          <w:rFonts w:ascii="Times New Roman" w:hAnsi="Times New Roman" w:cs="Times New Roman"/>
          <w:sz w:val="24"/>
          <w:szCs w:val="24"/>
        </w:rPr>
        <w:t>Hemoglucotest</w:t>
      </w:r>
      <w:r w:rsidR="00D80454">
        <w:rPr>
          <w:rFonts w:ascii="Times New Roman" w:hAnsi="Times New Roman" w:cs="Times New Roman"/>
          <w:sz w:val="24"/>
          <w:szCs w:val="24"/>
        </w:rPr>
        <w:t xml:space="preserve"> (HGT).</w:t>
      </w:r>
    </w:p>
    <w:p w:rsidR="00D80454" w:rsidRDefault="00D80454" w:rsidP="00D80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Administración de Fármacos se debe registrar la vía de administración, la medicación a administrar, la dosis, si se presenta alguna reacción adversa y en forma optativa alguna observación </w:t>
      </w:r>
      <w:r w:rsidR="00172ED4">
        <w:rPr>
          <w:rFonts w:ascii="Times New Roman" w:hAnsi="Times New Roman" w:cs="Times New Roman"/>
          <w:sz w:val="24"/>
          <w:szCs w:val="24"/>
        </w:rPr>
        <w:t>específica</w:t>
      </w:r>
      <w:r>
        <w:rPr>
          <w:rFonts w:ascii="Times New Roman" w:hAnsi="Times New Roman" w:cs="Times New Roman"/>
          <w:sz w:val="24"/>
          <w:szCs w:val="24"/>
        </w:rPr>
        <w:t xml:space="preserve"> de la misma.</w:t>
      </w:r>
    </w:p>
    <w:p w:rsidR="00015A72" w:rsidRPr="00172ED4" w:rsidRDefault="00172ED4" w:rsidP="00172ED4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Y por último en las Curaciones </w:t>
      </w:r>
      <w:r>
        <w:t>se debe contemplar el tipo de curación que se va a realizar, la ubicación de la herida, la extensión, si hay presencia de infección y en forma optativa alguna observación del enfermero.</w:t>
      </w:r>
    </w:p>
    <w:p w:rsidR="00505B86" w:rsidRDefault="00C178CB" w:rsidP="00505B86">
      <w:r>
        <w:t xml:space="preserve">La app móvil debe permitir: </w:t>
      </w:r>
    </w:p>
    <w:p w:rsidR="00C178CB" w:rsidRDefault="00C178CB" w:rsidP="00C178CB">
      <w:pPr>
        <w:pStyle w:val="Prrafodelista"/>
        <w:numPr>
          <w:ilvl w:val="0"/>
          <w:numId w:val="43"/>
        </w:numPr>
      </w:pPr>
      <w:r>
        <w:t>Registrar CSV, Administración de fármaco y/o curación realizada en una visita.</w:t>
      </w:r>
    </w:p>
    <w:p w:rsidR="00C178CB" w:rsidRDefault="00C178CB" w:rsidP="00C178CB">
      <w:pPr>
        <w:pStyle w:val="Prrafodelista"/>
        <w:numPr>
          <w:ilvl w:val="0"/>
          <w:numId w:val="43"/>
        </w:numPr>
      </w:pPr>
      <w:r>
        <w:t>Modificar un registro.</w:t>
      </w:r>
    </w:p>
    <w:p w:rsidR="00AD0C1F" w:rsidRDefault="00C178CB" w:rsidP="00015A72">
      <w:pPr>
        <w:pStyle w:val="Prrafodelista"/>
        <w:numPr>
          <w:ilvl w:val="0"/>
          <w:numId w:val="43"/>
        </w:numPr>
      </w:pPr>
      <w:r>
        <w:t>Y listar los registros de un paciente en particular.</w:t>
      </w:r>
      <w:bookmarkStart w:id="44" w:name="_Toc339321521"/>
      <w:bookmarkStart w:id="45" w:name="_Toc56615721"/>
      <w:bookmarkStart w:id="46" w:name="_Toc56615762"/>
    </w:p>
    <w:p w:rsidR="00505B86" w:rsidRPr="00C9339E" w:rsidRDefault="00505B86" w:rsidP="00AD0C1F">
      <w:pPr>
        <w:pStyle w:val="Ttulo1"/>
      </w:pPr>
      <w:bookmarkStart w:id="47" w:name="_Toc56975146"/>
      <w:r w:rsidRPr="00C9339E">
        <w:lastRenderedPageBreak/>
        <w:t>Listado de Requerimientos no funcionales</w:t>
      </w:r>
      <w:bookmarkEnd w:id="44"/>
      <w:bookmarkEnd w:id="45"/>
      <w:bookmarkEnd w:id="46"/>
      <w:bookmarkEnd w:id="47"/>
    </w:p>
    <w:p w:rsidR="00172ED4" w:rsidRPr="005F075D" w:rsidRDefault="00172ED4" w:rsidP="00DB5E87">
      <w:pPr>
        <w:pStyle w:val="Titulo2"/>
        <w:rPr>
          <w:sz w:val="24"/>
        </w:rPr>
      </w:pPr>
      <w:bookmarkStart w:id="48" w:name="_Toc339321522"/>
      <w:bookmarkStart w:id="49" w:name="_Toc56975147"/>
      <w:r>
        <w:rPr>
          <w:shd w:val="clear" w:color="auto" w:fill="FFFFFF"/>
        </w:rPr>
        <w:t>Eficiencia</w:t>
      </w:r>
      <w:bookmarkEnd w:id="49"/>
    </w:p>
    <w:p w:rsidR="00172ED4" w:rsidRPr="005F075D" w:rsidRDefault="00172ED4" w:rsidP="005F075D">
      <w:pPr>
        <w:numPr>
          <w:ilvl w:val="0"/>
          <w:numId w:val="28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Toda funcionalidad del sistema y transacción de negocio debe responder al usuario en menos de 5 segundos.</w:t>
      </w:r>
    </w:p>
    <w:p w:rsidR="00172ED4" w:rsidRPr="005F075D" w:rsidRDefault="00172ED4" w:rsidP="005F075D">
      <w:pPr>
        <w:numPr>
          <w:ilvl w:val="0"/>
          <w:numId w:val="28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 xml:space="preserve">El sistema debe ser capaz de operar adecuadamente con hasta </w:t>
      </w:r>
      <w:r w:rsidR="005F075D" w:rsidRPr="005F075D">
        <w:rPr>
          <w:rFonts w:ascii="Times New Roman" w:hAnsi="Times New Roman" w:cs="Times New Roman"/>
          <w:color w:val="222222"/>
          <w:sz w:val="24"/>
          <w:szCs w:val="24"/>
        </w:rPr>
        <w:t>500</w:t>
      </w:r>
      <w:r w:rsidRPr="005F075D">
        <w:rPr>
          <w:rFonts w:ascii="Times New Roman" w:hAnsi="Times New Roman" w:cs="Times New Roman"/>
          <w:color w:val="222222"/>
          <w:sz w:val="24"/>
          <w:szCs w:val="24"/>
        </w:rPr>
        <w:t xml:space="preserve"> usuarios con sesiones concurrentes.</w:t>
      </w:r>
    </w:p>
    <w:p w:rsidR="00172ED4" w:rsidRPr="005F075D" w:rsidRDefault="00172ED4" w:rsidP="005F075D">
      <w:pPr>
        <w:numPr>
          <w:ilvl w:val="0"/>
          <w:numId w:val="28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Los datos modificados en la base de datos deben ser actualizados para todos los us</w:t>
      </w:r>
      <w:r w:rsidR="005F075D" w:rsidRPr="005F075D">
        <w:rPr>
          <w:rFonts w:ascii="Times New Roman" w:hAnsi="Times New Roman" w:cs="Times New Roman"/>
          <w:color w:val="222222"/>
          <w:sz w:val="24"/>
          <w:szCs w:val="24"/>
        </w:rPr>
        <w:t>uarios que acceden en menos de 5</w:t>
      </w:r>
      <w:r w:rsidRPr="005F075D">
        <w:rPr>
          <w:rFonts w:ascii="Times New Roman" w:hAnsi="Times New Roman" w:cs="Times New Roman"/>
          <w:color w:val="222222"/>
          <w:sz w:val="24"/>
          <w:szCs w:val="24"/>
        </w:rPr>
        <w:t xml:space="preserve"> segundos.</w:t>
      </w:r>
    </w:p>
    <w:p w:rsidR="00172ED4" w:rsidRDefault="00172ED4" w:rsidP="00172ED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</w:p>
    <w:p w:rsidR="005F075D" w:rsidRPr="005F075D" w:rsidRDefault="00172ED4" w:rsidP="00DB5E87">
      <w:pPr>
        <w:pStyle w:val="Titulo2"/>
      </w:pPr>
      <w:bookmarkStart w:id="50" w:name="_Toc56975148"/>
      <w:r w:rsidRPr="00DB5E87">
        <w:t>Seguridad lógica y de datos</w:t>
      </w:r>
      <w:bookmarkEnd w:id="50"/>
    </w:p>
    <w:p w:rsidR="00172ED4" w:rsidRDefault="00172ED4" w:rsidP="005F075D">
      <w:pPr>
        <w:numPr>
          <w:ilvl w:val="0"/>
          <w:numId w:val="29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Los permisos de acceso al sistema podrán ser cambiados solamente por el administrador de acceso a datos.</w:t>
      </w:r>
    </w:p>
    <w:p w:rsidR="005F075D" w:rsidRPr="005F075D" w:rsidRDefault="005F075D" w:rsidP="005F075D">
      <w:pPr>
        <w:numPr>
          <w:ilvl w:val="0"/>
          <w:numId w:val="29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El sistema incluirá un procedimiento de autorización de usuarios, en el cual los usuarios deben identificarse usando un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email</w:t>
      </w:r>
      <w:r w:rsidRPr="005F075D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y contraseña. Sólo los usuarios autorizados de esta forma podrán acceder a los datos del sistema.</w:t>
      </w:r>
    </w:p>
    <w:p w:rsidR="005F075D" w:rsidRDefault="00172ED4" w:rsidP="005F075D">
      <w:pPr>
        <w:numPr>
          <w:ilvl w:val="0"/>
          <w:numId w:val="29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El nuevo sistema debe desarrollarse aplicando </w:t>
      </w:r>
      <w:r w:rsidRPr="005F075D">
        <w:rPr>
          <w:rFonts w:ascii="Times New Roman" w:hAnsi="Times New Roman" w:cs="Times New Roman"/>
          <w:bCs/>
          <w:color w:val="222222"/>
          <w:sz w:val="24"/>
          <w:szCs w:val="24"/>
        </w:rPr>
        <w:t>patrones y recomendaciones de programación que incrementen la seguridad de datos</w:t>
      </w:r>
      <w:r w:rsidRPr="005F075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172ED4" w:rsidRDefault="00172ED4" w:rsidP="00DB5E87">
      <w:pPr>
        <w:pStyle w:val="Titulo2"/>
        <w:rPr>
          <w:rFonts w:cs="Times New Roman"/>
          <w:color w:val="auto"/>
          <w:sz w:val="24"/>
        </w:rPr>
      </w:pPr>
      <w:r>
        <w:rPr>
          <w:sz w:val="20"/>
          <w:szCs w:val="20"/>
        </w:rPr>
        <w:br/>
      </w:r>
      <w:bookmarkStart w:id="51" w:name="_Toc56975149"/>
      <w:r>
        <w:rPr>
          <w:shd w:val="clear" w:color="auto" w:fill="FFFFFF"/>
        </w:rPr>
        <w:t>Usabilidad</w:t>
      </w:r>
      <w:bookmarkEnd w:id="51"/>
    </w:p>
    <w:p w:rsidR="00172ED4" w:rsidRPr="005F075D" w:rsidRDefault="00172ED4" w:rsidP="005F075D">
      <w:pPr>
        <w:numPr>
          <w:ilvl w:val="0"/>
          <w:numId w:val="30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El tiempo de aprendizaje del sistema por un usuario deberá ser menor a 4 horas.</w:t>
      </w:r>
    </w:p>
    <w:p w:rsidR="00172ED4" w:rsidRPr="005F075D" w:rsidRDefault="00172ED4" w:rsidP="005F075D">
      <w:pPr>
        <w:numPr>
          <w:ilvl w:val="0"/>
          <w:numId w:val="30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El sistema debe proporcionar mensajes de error que sean informativos y orientados a usuario final.</w:t>
      </w:r>
    </w:p>
    <w:p w:rsidR="00172ED4" w:rsidRDefault="00172ED4" w:rsidP="005F075D">
      <w:pPr>
        <w:numPr>
          <w:ilvl w:val="0"/>
          <w:numId w:val="30"/>
        </w:num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  <w:r w:rsidRPr="005F075D">
        <w:rPr>
          <w:rFonts w:ascii="Times New Roman" w:hAnsi="Times New Roman" w:cs="Times New Roman"/>
          <w:color w:val="222222"/>
          <w:sz w:val="24"/>
          <w:szCs w:val="24"/>
        </w:rPr>
        <w:t>El sistema debe poseer interfaces gráficas bien formadas.</w:t>
      </w:r>
    </w:p>
    <w:p w:rsidR="005F075D" w:rsidRPr="005F075D" w:rsidRDefault="005F075D" w:rsidP="005F075D">
      <w:pPr>
        <w:shd w:val="clear" w:color="auto" w:fill="FFFFFF"/>
        <w:spacing w:after="60" w:line="240" w:lineRule="auto"/>
        <w:ind w:left="426"/>
        <w:rPr>
          <w:rFonts w:ascii="Times New Roman" w:hAnsi="Times New Roman" w:cs="Times New Roman"/>
          <w:color w:val="222222"/>
          <w:sz w:val="24"/>
          <w:szCs w:val="24"/>
        </w:rPr>
      </w:pPr>
    </w:p>
    <w:p w:rsidR="005F075D" w:rsidRPr="005F075D" w:rsidRDefault="005F075D" w:rsidP="00DB5E87">
      <w:pPr>
        <w:pStyle w:val="Titulo2"/>
        <w:rPr>
          <w:rFonts w:cs="Times New Roman"/>
          <w:sz w:val="24"/>
        </w:rPr>
      </w:pPr>
      <w:bookmarkStart w:id="52" w:name="_Toc56975150"/>
      <w:r w:rsidRPr="005F075D">
        <w:rPr>
          <w:shd w:val="clear" w:color="auto" w:fill="FFFFFF"/>
        </w:rPr>
        <w:t>Otros requerimientos de producto</w:t>
      </w:r>
      <w:bookmarkEnd w:id="52"/>
    </w:p>
    <w:p w:rsidR="005F075D" w:rsidRPr="005F075D" w:rsidRDefault="005F075D" w:rsidP="001C2900">
      <w:pPr>
        <w:numPr>
          <w:ilvl w:val="0"/>
          <w:numId w:val="31"/>
        </w:numPr>
        <w:shd w:val="clear" w:color="auto" w:fill="FFFFFF"/>
        <w:spacing w:after="60" w:line="240" w:lineRule="auto"/>
        <w:ind w:left="426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5F075D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El sistema será desarrollado par</w:t>
      </w:r>
      <w:r w:rsidRPr="001C2900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a las plataformas PC y </w:t>
      </w:r>
      <w:r w:rsidR="001C2900" w:rsidRPr="001C2900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Móvil</w:t>
      </w:r>
      <w:r w:rsidRPr="005F075D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.</w:t>
      </w:r>
    </w:p>
    <w:p w:rsidR="005F075D" w:rsidRPr="005F075D" w:rsidRDefault="005F075D" w:rsidP="001C2900">
      <w:pPr>
        <w:numPr>
          <w:ilvl w:val="0"/>
          <w:numId w:val="31"/>
        </w:numPr>
        <w:shd w:val="clear" w:color="auto" w:fill="FFFFFF"/>
        <w:spacing w:after="60" w:line="240" w:lineRule="auto"/>
        <w:ind w:left="426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5F075D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La aplicación no podrá ocupar más de 2 GB de espacio en disco.</w:t>
      </w:r>
    </w:p>
    <w:p w:rsidR="00505B86" w:rsidRPr="00467724" w:rsidRDefault="005F075D" w:rsidP="001965EA">
      <w:pPr>
        <w:numPr>
          <w:ilvl w:val="0"/>
          <w:numId w:val="31"/>
        </w:numPr>
        <w:shd w:val="clear" w:color="auto" w:fill="FFFFFF"/>
        <w:spacing w:after="60" w:line="240" w:lineRule="auto"/>
        <w:ind w:left="426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F075D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La interfaz de usuario será implementada para </w:t>
      </w:r>
      <w:r w:rsidR="001C2900" w:rsidRPr="001C2900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móviles</w:t>
      </w:r>
      <w:r w:rsidR="001C2900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con</w:t>
      </w:r>
      <w:r w:rsidRPr="005F075D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</w:t>
      </w:r>
      <w:r w:rsidR="001C2900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versiones de Android 7 o mayores.</w:t>
      </w:r>
    </w:p>
    <w:p w:rsidR="00467724" w:rsidRPr="001C2900" w:rsidRDefault="00467724" w:rsidP="00467724">
      <w:pPr>
        <w:shd w:val="clear" w:color="auto" w:fill="FFFFFF"/>
        <w:spacing w:after="60" w:line="240" w:lineRule="auto"/>
        <w:ind w:left="426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05B86" w:rsidRPr="00C9339E" w:rsidRDefault="00505B86" w:rsidP="00505B86">
      <w:pPr>
        <w:pStyle w:val="Ttulo1"/>
      </w:pPr>
      <w:bookmarkStart w:id="53" w:name="_Toc56615722"/>
      <w:bookmarkStart w:id="54" w:name="_Toc56615763"/>
      <w:bookmarkStart w:id="55" w:name="_Toc56975151"/>
      <w:r w:rsidRPr="00C9339E">
        <w:lastRenderedPageBreak/>
        <w:t>Desarrollo del Prototipo</w:t>
      </w:r>
      <w:bookmarkEnd w:id="53"/>
      <w:bookmarkEnd w:id="54"/>
      <w:bookmarkEnd w:id="55"/>
    </w:p>
    <w:p w:rsidR="00505B86" w:rsidRPr="00C9339E" w:rsidRDefault="00505B86" w:rsidP="00DB5E87">
      <w:pPr>
        <w:pStyle w:val="Titulo2"/>
      </w:pPr>
      <w:bookmarkStart w:id="56" w:name="_Toc56615723"/>
      <w:bookmarkStart w:id="57" w:name="_Toc56615764"/>
      <w:bookmarkStart w:id="58" w:name="_Toc56975152"/>
      <w:r w:rsidRPr="00C9339E">
        <w:t>Análisis y Diseño</w:t>
      </w:r>
      <w:bookmarkEnd w:id="48"/>
      <w:bookmarkEnd w:id="56"/>
      <w:bookmarkEnd w:id="57"/>
      <w:bookmarkEnd w:id="58"/>
    </w:p>
    <w:p w:rsidR="00DB5E87" w:rsidRDefault="00AD0C1F" w:rsidP="00DB5E87">
      <w:pPr>
        <w:rPr>
          <w:rFonts w:ascii="Times New Roman" w:hAnsi="Times New Roman" w:cs="Times New Roman"/>
          <w:sz w:val="24"/>
          <w:szCs w:val="24"/>
        </w:rPr>
      </w:pPr>
      <w:r w:rsidRPr="00AD0C1F">
        <w:rPr>
          <w:rFonts w:ascii="Times New Roman" w:hAnsi="Times New Roman" w:cs="Times New Roman"/>
          <w:sz w:val="24"/>
          <w:szCs w:val="24"/>
        </w:rPr>
        <w:t>El análisis se realizó mediante la realización de diagramas de CU y de clases. A partir de estos se elaboró el DER de la base de datos y una serie de prototipos de las vistas par</w:t>
      </w:r>
      <w:r w:rsidR="00DB5E87">
        <w:rPr>
          <w:rFonts w:ascii="Times New Roman" w:hAnsi="Times New Roman" w:cs="Times New Roman"/>
          <w:sz w:val="24"/>
          <w:szCs w:val="24"/>
        </w:rPr>
        <w:t>a cubrir las funcionalidades pla</w:t>
      </w:r>
      <w:r w:rsidRPr="00AD0C1F">
        <w:rPr>
          <w:rFonts w:ascii="Times New Roman" w:hAnsi="Times New Roman" w:cs="Times New Roman"/>
          <w:sz w:val="24"/>
          <w:szCs w:val="24"/>
        </w:rPr>
        <w:t>nteadas</w:t>
      </w:r>
      <w:bookmarkStart w:id="59" w:name="_Toc56615724"/>
      <w:bookmarkStart w:id="60" w:name="_Toc56615765"/>
    </w:p>
    <w:p w:rsidR="00DB5E87" w:rsidRDefault="00DB5E87" w:rsidP="00DB5E87">
      <w:pPr>
        <w:rPr>
          <w:rFonts w:ascii="Times New Roman" w:hAnsi="Times New Roman" w:cs="Times New Roman"/>
          <w:sz w:val="24"/>
          <w:szCs w:val="24"/>
        </w:rPr>
      </w:pPr>
    </w:p>
    <w:p w:rsidR="00DB5E87" w:rsidRPr="00DB5E87" w:rsidRDefault="00505B86" w:rsidP="00DB5E87">
      <w:pPr>
        <w:pStyle w:val="Titulo2"/>
      </w:pPr>
      <w:bookmarkStart w:id="61" w:name="_Toc56975153"/>
      <w:r w:rsidRPr="00DB5E87">
        <w:t>Diagrama de Casos de Uso más relevantes</w:t>
      </w:r>
      <w:bookmarkEnd w:id="61"/>
    </w:p>
    <w:p w:rsidR="00DB5E87" w:rsidRDefault="00DB5E87" w:rsidP="00DB5E87">
      <w:pPr>
        <w:rPr>
          <w:rFonts w:ascii="Times New Roman" w:hAnsi="Times New Roman" w:cs="Times New Roman"/>
          <w:sz w:val="24"/>
          <w:szCs w:val="24"/>
        </w:rPr>
      </w:pPr>
      <w:r w:rsidRPr="00C9339E">
        <w:rPr>
          <w:b/>
          <w:bCs/>
          <w:noProof/>
          <w:lang w:eastAsia="es-AR"/>
        </w:rPr>
        <w:drawing>
          <wp:anchor distT="0" distB="0" distL="114300" distR="114300" simplePos="0" relativeHeight="251669504" behindDoc="1" locked="0" layoutInCell="1" allowOverlap="1" wp14:anchorId="05EB4ED7" wp14:editId="2F3C4973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374800" cy="4111200"/>
            <wp:effectExtent l="0" t="0" r="0" b="3810"/>
            <wp:wrapTight wrapText="bothSides">
              <wp:wrapPolygon edited="0">
                <wp:start x="0" y="0"/>
                <wp:lineTo x="0" y="21520"/>
                <wp:lineTo x="21513" y="21520"/>
                <wp:lineTo x="21513" y="0"/>
                <wp:lineTo x="0" y="0"/>
              </wp:wrapPolygon>
            </wp:wrapTight>
            <wp:docPr id="19" name="Imagen 19" descr="C:\Users\Asus\OneDrive\Escritorio\DocumentacionDelProyecto\DiagramaDe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Escritorio\DocumentacionDelProyecto\DiagramaDeC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00" cy="41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9"/>
      <w:bookmarkEnd w:id="60"/>
    </w:p>
    <w:p w:rsidR="00DB5E87" w:rsidRPr="00DB5E87" w:rsidRDefault="00DB5E87" w:rsidP="00DB5E87">
      <w:pPr>
        <w:rPr>
          <w:rFonts w:ascii="Times New Roman" w:hAnsi="Times New Roman" w:cs="Times New Roman"/>
          <w:sz w:val="24"/>
          <w:szCs w:val="24"/>
        </w:rPr>
      </w:pPr>
    </w:p>
    <w:p w:rsidR="00DB5E87" w:rsidRPr="00DB5E87" w:rsidRDefault="00DB5E87" w:rsidP="00DB5E87">
      <w:pPr>
        <w:rPr>
          <w:rFonts w:ascii="Times New Roman" w:hAnsi="Times New Roman" w:cs="Times New Roman"/>
          <w:sz w:val="24"/>
          <w:szCs w:val="24"/>
        </w:rPr>
      </w:pPr>
    </w:p>
    <w:p w:rsidR="00DB5E87" w:rsidRPr="00DB5E87" w:rsidRDefault="00DB5E87" w:rsidP="00DB5E87">
      <w:pPr>
        <w:rPr>
          <w:rFonts w:ascii="Times New Roman" w:hAnsi="Times New Roman" w:cs="Times New Roman"/>
          <w:sz w:val="24"/>
          <w:szCs w:val="24"/>
        </w:rPr>
      </w:pPr>
    </w:p>
    <w:p w:rsidR="00DB5E87" w:rsidRPr="00DB5E87" w:rsidRDefault="00DB5E87" w:rsidP="00DB5E87">
      <w:pPr>
        <w:rPr>
          <w:rFonts w:ascii="Times New Roman" w:hAnsi="Times New Roman" w:cs="Times New Roman"/>
          <w:sz w:val="24"/>
          <w:szCs w:val="24"/>
        </w:rPr>
      </w:pPr>
    </w:p>
    <w:p w:rsidR="00DB5E87" w:rsidRPr="00467724" w:rsidRDefault="00DB5E87" w:rsidP="00467724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:rsidR="00467724" w:rsidRPr="00C9339E" w:rsidRDefault="00467724" w:rsidP="00467724">
      <w:pPr>
        <w:pStyle w:val="Ttulo2"/>
      </w:pPr>
      <w:bookmarkStart w:id="62" w:name="_Toc56975154"/>
      <w:r w:rsidRPr="00C9339E">
        <w:rPr>
          <w:noProof/>
          <w:lang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36DA9539" wp14:editId="7A9B7A61">
            <wp:simplePos x="0" y="0"/>
            <wp:positionH relativeFrom="column">
              <wp:posOffset>-260985</wp:posOffset>
            </wp:positionH>
            <wp:positionV relativeFrom="page">
              <wp:posOffset>1219200</wp:posOffset>
            </wp:positionV>
            <wp:extent cx="5962650" cy="7648575"/>
            <wp:effectExtent l="0" t="0" r="0" b="0"/>
            <wp:wrapTight wrapText="bothSides">
              <wp:wrapPolygon edited="0">
                <wp:start x="0" y="0"/>
                <wp:lineTo x="0" y="21573"/>
                <wp:lineTo x="21531" y="21573"/>
                <wp:lineTo x="21531" y="0"/>
                <wp:lineTo x="0" y="0"/>
              </wp:wrapPolygon>
            </wp:wrapTight>
            <wp:docPr id="20" name="Imagen 20" descr="C:\Users\Asus\OneDrive\Escritorio\DocumentacionDelProyecto\DiagramaDe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Escritorio\DocumentacionDelProyecto\DiagramaDeCl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39E">
        <w:t>Diagrama de Clases</w:t>
      </w:r>
      <w:bookmarkEnd w:id="62"/>
    </w:p>
    <w:p w:rsidR="00505B86" w:rsidRPr="00C9339E" w:rsidRDefault="00505B86" w:rsidP="00505B86"/>
    <w:p w:rsidR="00505B86" w:rsidRPr="00C9339E" w:rsidRDefault="00505B86" w:rsidP="00505B86">
      <w:pPr>
        <w:pStyle w:val="Ttulo2"/>
      </w:pPr>
      <w:bookmarkStart w:id="63" w:name="_Toc56615726"/>
      <w:bookmarkStart w:id="64" w:name="_Toc56615767"/>
      <w:bookmarkStart w:id="65" w:name="_Toc56975155"/>
      <w:r w:rsidRPr="00C9339E">
        <w:lastRenderedPageBreak/>
        <w:t>Diagrama Entidad Relación</w:t>
      </w:r>
      <w:bookmarkEnd w:id="63"/>
      <w:bookmarkEnd w:id="64"/>
      <w:bookmarkEnd w:id="65"/>
    </w:p>
    <w:p w:rsidR="00505B86" w:rsidRPr="00C9339E" w:rsidRDefault="009C4759" w:rsidP="00505B86">
      <w:r w:rsidRPr="009C4759">
        <w:rPr>
          <w:noProof/>
          <w:lang w:eastAsia="es-AR"/>
        </w:rPr>
        <w:drawing>
          <wp:inline distT="0" distB="0" distL="0" distR="0" wp14:anchorId="39B2D0CD" wp14:editId="1C01222A">
            <wp:extent cx="5381625" cy="3124200"/>
            <wp:effectExtent l="0" t="0" r="9525" b="0"/>
            <wp:docPr id="6" name="Imagen 6" descr="C:\Users\Asus\OneDrive\Escritorio\DocumentacionDelProyecto\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Escritorio\DocumentacionDelProyecto\expor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86" w:rsidRPr="00C9339E" w:rsidRDefault="00505B86" w:rsidP="00505B86">
      <w:pPr>
        <w:pStyle w:val="Ttulo2"/>
      </w:pPr>
      <w:bookmarkStart w:id="66" w:name="_Toc56615727"/>
      <w:bookmarkStart w:id="67" w:name="_Toc56615768"/>
      <w:bookmarkStart w:id="68" w:name="_Toc56975156"/>
      <w:r w:rsidRPr="00C9339E">
        <w:t>Interfaz Gráfica</w:t>
      </w:r>
      <w:bookmarkEnd w:id="66"/>
      <w:bookmarkEnd w:id="67"/>
      <w:bookmarkEnd w:id="68"/>
    </w:p>
    <w:p w:rsidR="00505B86" w:rsidRPr="00C9339E" w:rsidRDefault="00505B86" w:rsidP="00505B86">
      <w:r w:rsidRPr="00C9339E">
        <w:rPr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728868FD" wp14:editId="7630B9E7">
            <wp:simplePos x="0" y="0"/>
            <wp:positionH relativeFrom="column">
              <wp:posOffset>-3810</wp:posOffset>
            </wp:positionH>
            <wp:positionV relativeFrom="paragraph">
              <wp:posOffset>182245</wp:posOffset>
            </wp:positionV>
            <wp:extent cx="3589200" cy="3578400"/>
            <wp:effectExtent l="0" t="0" r="0" b="0"/>
            <wp:wrapTight wrapText="bothSides">
              <wp:wrapPolygon edited="0">
                <wp:start x="0" y="0"/>
                <wp:lineTo x="0" y="21504"/>
                <wp:lineTo x="21439" y="21504"/>
                <wp:lineTo x="2143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>
      <w:pPr>
        <w:pStyle w:val="Estilo1"/>
      </w:pPr>
      <w:bookmarkStart w:id="69" w:name="_Toc365197005"/>
      <w:r w:rsidRPr="00C9339E"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Pr="00C9339E">
        <w:rPr>
          <w:noProof/>
        </w:rPr>
        <w:t>1</w:t>
      </w:r>
      <w:r>
        <w:rPr>
          <w:noProof/>
        </w:rPr>
        <w:fldChar w:fldCharType="end"/>
      </w:r>
      <w:r w:rsidRPr="00C9339E">
        <w:t xml:space="preserve">: </w:t>
      </w:r>
      <w:bookmarkEnd w:id="69"/>
      <w:r w:rsidRPr="00C9339E">
        <w:t>Muestra la vista del menú navegable y la vista del Perfil del Usuario (Enfermero).</w:t>
      </w:r>
    </w:p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Default="00505B86" w:rsidP="00505B86"/>
    <w:p w:rsidR="00DB5E87" w:rsidRPr="00C9339E" w:rsidRDefault="00831B10" w:rsidP="00DB5E87">
      <w:pPr>
        <w:pStyle w:val="Ttulo2"/>
      </w:pPr>
      <w:bookmarkStart w:id="70" w:name="_Toc56975157"/>
      <w:r>
        <w:rPr>
          <w:noProof/>
          <w:lang w:eastAsia="es-AR"/>
        </w:rPr>
        <w:lastRenderedPageBreak/>
        <w:drawing>
          <wp:anchor distT="0" distB="0" distL="114300" distR="114300" simplePos="0" relativeHeight="251670528" behindDoc="1" locked="0" layoutInCell="1" allowOverlap="1" wp14:anchorId="4658C6D5" wp14:editId="56D0B33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77200" cy="3510000"/>
            <wp:effectExtent l="0" t="0" r="9525" b="0"/>
            <wp:wrapTight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0"/>
    </w:p>
    <w:p w:rsidR="00505B86" w:rsidRPr="00C9339E" w:rsidRDefault="00505B86" w:rsidP="00505B86"/>
    <w:p w:rsidR="00831B10" w:rsidRPr="00C9339E" w:rsidRDefault="00831B10" w:rsidP="00831B10">
      <w:pPr>
        <w:pStyle w:val="Estilo1"/>
      </w:pPr>
      <w:r w:rsidRPr="00C9339E">
        <w:t xml:space="preserve">Ilustración </w:t>
      </w:r>
      <w:r>
        <w:t>2</w:t>
      </w:r>
      <w:r w:rsidRPr="00C9339E">
        <w:t xml:space="preserve">: Muestra la vista </w:t>
      </w:r>
      <w:r>
        <w:t xml:space="preserve">del calendario donde se mostrarían las visitas </w:t>
      </w:r>
      <w:r w:rsidRPr="00C9339E">
        <w:t xml:space="preserve">y la vista </w:t>
      </w:r>
      <w:r>
        <w:t>del listado de visitas de un día especifico con la posibilidad de agregar nuevas visitas o modificar una ya existente</w:t>
      </w:r>
      <w:r w:rsidRPr="00C9339E">
        <w:t>.</w:t>
      </w:r>
    </w:p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505B86" w:rsidP="00505B86"/>
    <w:p w:rsidR="00505B86" w:rsidRPr="00C9339E" w:rsidRDefault="00831B10" w:rsidP="00505B86"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1F783D05" wp14:editId="62C99BD7">
            <wp:simplePos x="0" y="0"/>
            <wp:positionH relativeFrom="column">
              <wp:posOffset>91440</wp:posOffset>
            </wp:positionH>
            <wp:positionV relativeFrom="paragraph">
              <wp:posOffset>274955</wp:posOffset>
            </wp:positionV>
            <wp:extent cx="5360400" cy="35496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7C0" w:rsidRDefault="00831B10" w:rsidP="00723ECC">
      <w:pPr>
        <w:pStyle w:val="Estilo1"/>
      </w:pPr>
      <w:r w:rsidRPr="00C9339E">
        <w:t xml:space="preserve">Ilustración </w:t>
      </w:r>
      <w:r>
        <w:t>3</w:t>
      </w:r>
      <w:r w:rsidRPr="00C9339E">
        <w:t xml:space="preserve">: Muestra la vista </w:t>
      </w:r>
      <w:r w:rsidR="00B527C0">
        <w:t>de los paciente</w:t>
      </w:r>
      <w:r w:rsidR="00480655">
        <w:t>s</w:t>
      </w:r>
      <w:r>
        <w:t xml:space="preserve"> del enfermero, la vista para seleccionar los registro</w:t>
      </w:r>
      <w:r w:rsidR="00723ECC">
        <w:t>s</w:t>
      </w:r>
      <w:r>
        <w:t xml:space="preserve"> de una prestación y como se </w:t>
      </w:r>
      <w:r w:rsidR="00B527C0">
        <w:t>mostrarían los diferentes registros, en este caso de signos vitales, de un paciente especifico.</w:t>
      </w:r>
      <w:r>
        <w:t xml:space="preserve"> </w:t>
      </w:r>
    </w:p>
    <w:p w:rsidR="00723ECC" w:rsidRDefault="00723ECC" w:rsidP="00723ECC">
      <w:pPr>
        <w:pStyle w:val="Estilo1"/>
      </w:pPr>
    </w:p>
    <w:bookmarkStart w:id="71" w:name="_Toc5697515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1535233454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1F4612" w:rsidRDefault="001F4612">
          <w:pPr>
            <w:pStyle w:val="Ttulo1"/>
          </w:pPr>
          <w:r>
            <w:rPr>
              <w:lang w:val="es-ES"/>
            </w:rPr>
            <w:t>Bibliografía</w:t>
          </w:r>
          <w:bookmarkEnd w:id="71"/>
        </w:p>
        <w:sdt>
          <w:sdtPr>
            <w:id w:val="111145805"/>
            <w:bibliography/>
          </w:sdtPr>
          <w:sdtEndPr/>
          <w:sdtContent>
            <w:p w:rsidR="00480655" w:rsidRDefault="001F4612" w:rsidP="0048065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80655">
                <w:rPr>
                  <w:noProof/>
                  <w:lang w:val="es-ES"/>
                </w:rPr>
                <w:t xml:space="preserve">Costa, J. M. (14 de Febrero de 2018). </w:t>
              </w:r>
              <w:r w:rsidR="00480655">
                <w:rPr>
                  <w:i/>
                  <w:iCs/>
                  <w:noProof/>
                  <w:lang w:val="es-ES"/>
                </w:rPr>
                <w:t>CREAN UNA APP PARA MEJORAR LA ATENCIÓN DOMICILIARIA.</w:t>
              </w:r>
              <w:r w:rsidR="00480655">
                <w:rPr>
                  <w:noProof/>
                  <w:lang w:val="es-ES"/>
                </w:rPr>
                <w:t xml:space="preserve"> Obtenido de enfermeriablog: https://enfermeriablog.com/crean-una-app-para-mejorar-la-atencion-domiciliaria/</w:t>
              </w:r>
            </w:p>
            <w:p w:rsidR="00480655" w:rsidRDefault="00480655" w:rsidP="004806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EEE. (11 de Enero de 2017). </w:t>
              </w:r>
              <w:r>
                <w:rPr>
                  <w:i/>
                  <w:iCs/>
                  <w:noProof/>
                  <w:lang w:val="es-ES"/>
                </w:rPr>
                <w:t>Escuela Europea de Excelencia</w:t>
              </w:r>
              <w:r>
                <w:rPr>
                  <w:noProof/>
                  <w:lang w:val="es-ES"/>
                </w:rPr>
                <w:t>. Obtenido de Escuela Europea de Excelencia: https://www.escuelaeuropeaexcelencia.com/2017/01/definir-el-alcance-de-un-proyecto-de-implementacion/</w:t>
              </w:r>
            </w:p>
            <w:p w:rsidR="00480655" w:rsidRDefault="00480655" w:rsidP="004806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revistamedica. (11 de Noviembre de 2018). </w:t>
              </w:r>
              <w:r>
                <w:rPr>
                  <w:i/>
                  <w:iCs/>
                  <w:noProof/>
                  <w:lang w:val="es-ES"/>
                </w:rPr>
                <w:t>revistamedica.com.</w:t>
              </w:r>
              <w:r>
                <w:rPr>
                  <w:noProof/>
                  <w:lang w:val="es-ES"/>
                </w:rPr>
                <w:t xml:space="preserve"> Obtenido de revistamedica.com: https://revistamedica.com/aplicacion-movil-georreferenciacion-pacientes-cronicas/</w:t>
              </w:r>
            </w:p>
            <w:p w:rsidR="00480655" w:rsidRDefault="00480655" w:rsidP="004806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Rosângela Minardi Mitre Cotta, M. M.-V. (2010). La hospitalización domiciliaria: antecedentes, situación actual y perspectivas. </w:t>
              </w:r>
              <w:r>
                <w:rPr>
                  <w:i/>
                  <w:iCs/>
                  <w:noProof/>
                  <w:lang w:val="es-ES"/>
                </w:rPr>
                <w:t xml:space="preserve">Revista Panamericana de Salud Pública </w:t>
              </w:r>
              <w:r>
                <w:rPr>
                  <w:noProof/>
                  <w:lang w:val="es-ES"/>
                </w:rPr>
                <w:t>, https://www.scielosp.org/article/rpsp/2001.v10n1/45-55/.</w:t>
              </w:r>
            </w:p>
            <w:p w:rsidR="001F4612" w:rsidRDefault="001F4612" w:rsidP="0048065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F4612" w:rsidRDefault="001F4612" w:rsidP="001F4612"/>
    <w:p w:rsidR="001F4612" w:rsidRDefault="001F4612" w:rsidP="001F4612"/>
    <w:p w:rsidR="00B527C0" w:rsidRDefault="00B527C0" w:rsidP="00B527C0"/>
    <w:p w:rsidR="00B527C0" w:rsidRDefault="00B527C0"/>
    <w:p w:rsidR="00B527C0" w:rsidRPr="00B527C0" w:rsidRDefault="00B527C0" w:rsidP="00B527C0"/>
    <w:p w:rsidR="0063270C" w:rsidRDefault="0063270C">
      <w:pPr>
        <w:rPr>
          <w:noProof/>
        </w:rPr>
      </w:pPr>
    </w:p>
    <w:p w:rsidR="0063270C" w:rsidRDefault="0063270C">
      <w:pPr>
        <w:rPr>
          <w:noProof/>
        </w:rPr>
      </w:pPr>
    </w:p>
    <w:p w:rsidR="0063270C" w:rsidRDefault="0063270C">
      <w:pPr>
        <w:rPr>
          <w:noProof/>
        </w:rPr>
      </w:pPr>
    </w:p>
    <w:p w:rsidR="0063270C" w:rsidRDefault="0063270C">
      <w:pPr>
        <w:rPr>
          <w:noProof/>
        </w:rPr>
      </w:pPr>
    </w:p>
    <w:p w:rsidR="0063270C" w:rsidRDefault="0063270C">
      <w:pPr>
        <w:rPr>
          <w:noProof/>
        </w:rPr>
      </w:pPr>
    </w:p>
    <w:p w:rsidR="0063270C" w:rsidRDefault="0063270C">
      <w:pPr>
        <w:rPr>
          <w:noProof/>
        </w:rPr>
      </w:pPr>
    </w:p>
    <w:p w:rsidR="0063270C" w:rsidRPr="0000352C" w:rsidRDefault="0063270C">
      <w:pPr>
        <w:rPr>
          <w:noProof/>
        </w:rPr>
      </w:pPr>
    </w:p>
    <w:p w:rsidR="00A24793" w:rsidRPr="0000352C" w:rsidRDefault="00A24793">
      <w:pPr>
        <w:rPr>
          <w:noProof/>
        </w:rPr>
      </w:pPr>
    </w:p>
    <w:p w:rsidR="00A81248" w:rsidRPr="0000352C" w:rsidRDefault="00A81248">
      <w:pPr>
        <w:rPr>
          <w:noProof/>
        </w:rPr>
      </w:pPr>
    </w:p>
    <w:sectPr w:rsidR="00A81248" w:rsidRPr="0000352C" w:rsidSect="00923398">
      <w:footerReference w:type="even" r:id="rId21"/>
      <w:footerReference w:type="default" r:id="rId22"/>
      <w:headerReference w:type="first" r:id="rId23"/>
      <w:pgSz w:w="11906" w:h="16838" w:code="9"/>
      <w:pgMar w:top="1417" w:right="1701" w:bottom="1417" w:left="1701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7EE" w:rsidRDefault="007837EE" w:rsidP="001205A1">
      <w:r>
        <w:separator/>
      </w:r>
    </w:p>
  </w:endnote>
  <w:endnote w:type="continuationSeparator" w:id="0">
    <w:p w:rsidR="007837EE" w:rsidRDefault="007837E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1654" w:rsidRDefault="00A51654" w:rsidP="001965E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:rsidR="00A51654" w:rsidRDefault="00A51654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1654" w:rsidRDefault="00A51654" w:rsidP="001965E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350C7E">
          <w:rPr>
            <w:rStyle w:val="Nmerodepgina"/>
            <w:noProof/>
            <w:lang w:bidi="es-ES"/>
          </w:rPr>
          <w:t>14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5329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</w:tblGrid>
    <w:tr w:rsidR="00A51654" w:rsidTr="005153F5">
      <w:tc>
        <w:tcPr>
          <w:tcW w:w="5329" w:type="dxa"/>
        </w:tcPr>
        <w:p w:rsidR="00A51654" w:rsidRPr="001205A1" w:rsidRDefault="00A51654" w:rsidP="00A31A5B">
          <w:pPr>
            <w:pStyle w:val="Piedepgina"/>
          </w:pPr>
        </w:p>
      </w:tc>
    </w:tr>
  </w:tbl>
  <w:p w:rsidR="00A51654" w:rsidRDefault="00A516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7EE" w:rsidRDefault="007837EE" w:rsidP="001205A1">
      <w:r>
        <w:separator/>
      </w:r>
    </w:p>
  </w:footnote>
  <w:footnote w:type="continuationSeparator" w:id="0">
    <w:p w:rsidR="007837EE" w:rsidRDefault="007837EE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4" w:rsidRDefault="00A51654" w:rsidP="00C040C4">
    <w:pPr>
      <w:pStyle w:val="Encabezado"/>
      <w:rPr>
        <w:color w:val="002060"/>
      </w:rPr>
    </w:pPr>
    <w:r w:rsidRPr="0037034D">
      <w:rPr>
        <w:noProof/>
        <w:color w:val="002060"/>
        <w:lang w:eastAsia="es-AR"/>
      </w:rPr>
      <w:drawing>
        <wp:anchor distT="0" distB="0" distL="114300" distR="114300" simplePos="0" relativeHeight="251659264" behindDoc="0" locked="0" layoutInCell="1" allowOverlap="1" wp14:anchorId="1D52B567" wp14:editId="0905F462">
          <wp:simplePos x="0" y="0"/>
          <wp:positionH relativeFrom="column">
            <wp:posOffset>-489585</wp:posOffset>
          </wp:positionH>
          <wp:positionV relativeFrom="paragraph">
            <wp:posOffset>-163830</wp:posOffset>
          </wp:positionV>
          <wp:extent cx="982499" cy="900000"/>
          <wp:effectExtent l="0" t="0" r="825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020-03-17 (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499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034D">
      <w:rPr>
        <w:color w:val="002060"/>
      </w:rPr>
      <w:t>ULP</w:t>
    </w:r>
    <w:r>
      <w:rPr>
        <w:color w:val="002060"/>
      </w:rPr>
      <w:t>- Universidad de la Punta</w:t>
    </w:r>
  </w:p>
  <w:p w:rsidR="00A51654" w:rsidRDefault="00A51654" w:rsidP="00C040C4">
    <w:pPr>
      <w:pStyle w:val="Encabezado"/>
      <w:rPr>
        <w:color w:val="002060"/>
      </w:rPr>
    </w:pPr>
    <w:r>
      <w:rPr>
        <w:color w:val="002060"/>
      </w:rPr>
      <w:t>Tecnicatura Universitaria en Desarrollo de Software</w:t>
    </w:r>
  </w:p>
  <w:p w:rsidR="00A51654" w:rsidRDefault="00A51654" w:rsidP="00C040C4">
    <w:pPr>
      <w:pStyle w:val="Encabezado"/>
    </w:pPr>
    <w:r>
      <w:rPr>
        <w:color w:val="002060"/>
      </w:rPr>
      <w:t>Materia: Laboratorio 3 - 2020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E7A"/>
    <w:multiLevelType w:val="multilevel"/>
    <w:tmpl w:val="E29C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7FEE"/>
    <w:multiLevelType w:val="multilevel"/>
    <w:tmpl w:val="4C0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26CA"/>
    <w:multiLevelType w:val="multilevel"/>
    <w:tmpl w:val="B38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F24E5"/>
    <w:multiLevelType w:val="multilevel"/>
    <w:tmpl w:val="459E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A21"/>
    <w:multiLevelType w:val="multilevel"/>
    <w:tmpl w:val="A3F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E0DAA"/>
    <w:multiLevelType w:val="hybridMultilevel"/>
    <w:tmpl w:val="B726B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0660A"/>
    <w:multiLevelType w:val="multilevel"/>
    <w:tmpl w:val="A8FE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7FDA"/>
    <w:multiLevelType w:val="hybridMultilevel"/>
    <w:tmpl w:val="5DD420D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777A8"/>
    <w:multiLevelType w:val="multilevel"/>
    <w:tmpl w:val="5C6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3E69"/>
    <w:multiLevelType w:val="multilevel"/>
    <w:tmpl w:val="007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B5700"/>
    <w:multiLevelType w:val="multilevel"/>
    <w:tmpl w:val="A94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B2279"/>
    <w:multiLevelType w:val="multilevel"/>
    <w:tmpl w:val="5BA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71101"/>
    <w:multiLevelType w:val="multilevel"/>
    <w:tmpl w:val="F90275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15977"/>
    <w:multiLevelType w:val="multilevel"/>
    <w:tmpl w:val="0B30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730C6"/>
    <w:multiLevelType w:val="hybridMultilevel"/>
    <w:tmpl w:val="C7A45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5308E"/>
    <w:multiLevelType w:val="multilevel"/>
    <w:tmpl w:val="DD9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E5AB6"/>
    <w:multiLevelType w:val="multilevel"/>
    <w:tmpl w:val="7DD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5584D"/>
    <w:multiLevelType w:val="hybridMultilevel"/>
    <w:tmpl w:val="83B4F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D6C53"/>
    <w:multiLevelType w:val="multilevel"/>
    <w:tmpl w:val="0F0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F5B57"/>
    <w:multiLevelType w:val="multilevel"/>
    <w:tmpl w:val="C33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408A9"/>
    <w:multiLevelType w:val="multilevel"/>
    <w:tmpl w:val="C9C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B389B"/>
    <w:multiLevelType w:val="multilevel"/>
    <w:tmpl w:val="BAD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56D3A"/>
    <w:multiLevelType w:val="hybridMultilevel"/>
    <w:tmpl w:val="36EC55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5582F"/>
    <w:multiLevelType w:val="hybridMultilevel"/>
    <w:tmpl w:val="A276F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B2A68"/>
    <w:multiLevelType w:val="multilevel"/>
    <w:tmpl w:val="2BF6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52D4E"/>
    <w:multiLevelType w:val="hybridMultilevel"/>
    <w:tmpl w:val="9456533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A415D"/>
    <w:multiLevelType w:val="multilevel"/>
    <w:tmpl w:val="849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64C10"/>
    <w:multiLevelType w:val="hybridMultilevel"/>
    <w:tmpl w:val="A138943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50705"/>
    <w:multiLevelType w:val="multilevel"/>
    <w:tmpl w:val="F8D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07ED9"/>
    <w:multiLevelType w:val="multilevel"/>
    <w:tmpl w:val="55A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95441"/>
    <w:multiLevelType w:val="multilevel"/>
    <w:tmpl w:val="002A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96BF0"/>
    <w:multiLevelType w:val="multilevel"/>
    <w:tmpl w:val="41E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2B7E14"/>
    <w:multiLevelType w:val="multilevel"/>
    <w:tmpl w:val="0CFC66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354C5"/>
    <w:multiLevelType w:val="multilevel"/>
    <w:tmpl w:val="915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84E10"/>
    <w:multiLevelType w:val="hybridMultilevel"/>
    <w:tmpl w:val="DCA65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817EA"/>
    <w:multiLevelType w:val="multilevel"/>
    <w:tmpl w:val="619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31E8A"/>
    <w:multiLevelType w:val="multilevel"/>
    <w:tmpl w:val="5686C5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7" w15:restartNumberingAfterBreak="0">
    <w:nsid w:val="6D466E75"/>
    <w:multiLevelType w:val="multilevel"/>
    <w:tmpl w:val="92F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54847"/>
    <w:multiLevelType w:val="multilevel"/>
    <w:tmpl w:val="3888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115071"/>
    <w:multiLevelType w:val="multilevel"/>
    <w:tmpl w:val="5686C5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0" w15:restartNumberingAfterBreak="0">
    <w:nsid w:val="79F44CF8"/>
    <w:multiLevelType w:val="multilevel"/>
    <w:tmpl w:val="1B5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12090"/>
    <w:multiLevelType w:val="multilevel"/>
    <w:tmpl w:val="F240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B6D55"/>
    <w:multiLevelType w:val="multilevel"/>
    <w:tmpl w:val="49B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37275C"/>
    <w:multiLevelType w:val="hybridMultilevel"/>
    <w:tmpl w:val="5C6C0760"/>
    <w:lvl w:ilvl="0" w:tplc="2C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9"/>
  </w:num>
  <w:num w:numId="3">
    <w:abstractNumId w:val="36"/>
  </w:num>
  <w:num w:numId="4">
    <w:abstractNumId w:val="30"/>
  </w:num>
  <w:num w:numId="5">
    <w:abstractNumId w:val="29"/>
  </w:num>
  <w:num w:numId="6">
    <w:abstractNumId w:val="0"/>
  </w:num>
  <w:num w:numId="7">
    <w:abstractNumId w:val="28"/>
  </w:num>
  <w:num w:numId="8">
    <w:abstractNumId w:val="21"/>
  </w:num>
  <w:num w:numId="9">
    <w:abstractNumId w:val="11"/>
  </w:num>
  <w:num w:numId="10">
    <w:abstractNumId w:val="3"/>
  </w:num>
  <w:num w:numId="11">
    <w:abstractNumId w:val="35"/>
  </w:num>
  <w:num w:numId="12">
    <w:abstractNumId w:val="6"/>
  </w:num>
  <w:num w:numId="13">
    <w:abstractNumId w:val="19"/>
  </w:num>
  <w:num w:numId="14">
    <w:abstractNumId w:val="41"/>
  </w:num>
  <w:num w:numId="15">
    <w:abstractNumId w:val="15"/>
  </w:num>
  <w:num w:numId="16">
    <w:abstractNumId w:val="18"/>
  </w:num>
  <w:num w:numId="17">
    <w:abstractNumId w:val="42"/>
  </w:num>
  <w:num w:numId="18">
    <w:abstractNumId w:val="26"/>
  </w:num>
  <w:num w:numId="19">
    <w:abstractNumId w:val="13"/>
  </w:num>
  <w:num w:numId="20">
    <w:abstractNumId w:val="40"/>
  </w:num>
  <w:num w:numId="21">
    <w:abstractNumId w:val="8"/>
  </w:num>
  <w:num w:numId="22">
    <w:abstractNumId w:val="9"/>
  </w:num>
  <w:num w:numId="23">
    <w:abstractNumId w:val="10"/>
  </w:num>
  <w:num w:numId="24">
    <w:abstractNumId w:val="2"/>
  </w:num>
  <w:num w:numId="25">
    <w:abstractNumId w:val="33"/>
  </w:num>
  <w:num w:numId="26">
    <w:abstractNumId w:val="16"/>
  </w:num>
  <w:num w:numId="27">
    <w:abstractNumId w:val="24"/>
  </w:num>
  <w:num w:numId="28">
    <w:abstractNumId w:val="34"/>
  </w:num>
  <w:num w:numId="29">
    <w:abstractNumId w:val="5"/>
  </w:num>
  <w:num w:numId="30">
    <w:abstractNumId w:val="23"/>
  </w:num>
  <w:num w:numId="31">
    <w:abstractNumId w:val="17"/>
  </w:num>
  <w:num w:numId="32">
    <w:abstractNumId w:val="1"/>
  </w:num>
  <w:num w:numId="33">
    <w:abstractNumId w:val="4"/>
  </w:num>
  <w:num w:numId="34">
    <w:abstractNumId w:val="38"/>
  </w:num>
  <w:num w:numId="35">
    <w:abstractNumId w:val="32"/>
  </w:num>
  <w:num w:numId="36">
    <w:abstractNumId w:val="12"/>
  </w:num>
  <w:num w:numId="37">
    <w:abstractNumId w:val="20"/>
  </w:num>
  <w:num w:numId="38">
    <w:abstractNumId w:val="37"/>
  </w:num>
  <w:num w:numId="39">
    <w:abstractNumId w:val="31"/>
  </w:num>
  <w:num w:numId="40">
    <w:abstractNumId w:val="43"/>
  </w:num>
  <w:num w:numId="41">
    <w:abstractNumId w:val="7"/>
  </w:num>
  <w:num w:numId="42">
    <w:abstractNumId w:val="27"/>
  </w:num>
  <w:num w:numId="43">
    <w:abstractNumId w:val="2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C4"/>
    <w:rsid w:val="0000352C"/>
    <w:rsid w:val="00015A72"/>
    <w:rsid w:val="0005415B"/>
    <w:rsid w:val="000C159C"/>
    <w:rsid w:val="000C4ED1"/>
    <w:rsid w:val="001205A1"/>
    <w:rsid w:val="00172ED4"/>
    <w:rsid w:val="00174157"/>
    <w:rsid w:val="00187748"/>
    <w:rsid w:val="001965EA"/>
    <w:rsid w:val="001C2900"/>
    <w:rsid w:val="001D79FA"/>
    <w:rsid w:val="001F4612"/>
    <w:rsid w:val="002560A5"/>
    <w:rsid w:val="00281AFC"/>
    <w:rsid w:val="002877E8"/>
    <w:rsid w:val="00290342"/>
    <w:rsid w:val="00290392"/>
    <w:rsid w:val="002B0D15"/>
    <w:rsid w:val="002B2B0D"/>
    <w:rsid w:val="002E71D6"/>
    <w:rsid w:val="002E7C4E"/>
    <w:rsid w:val="002F690A"/>
    <w:rsid w:val="0031055C"/>
    <w:rsid w:val="00340D9A"/>
    <w:rsid w:val="00350C7E"/>
    <w:rsid w:val="00371EE1"/>
    <w:rsid w:val="00395694"/>
    <w:rsid w:val="003A798E"/>
    <w:rsid w:val="003C0B4A"/>
    <w:rsid w:val="00425A99"/>
    <w:rsid w:val="0043446C"/>
    <w:rsid w:val="00436E08"/>
    <w:rsid w:val="00467724"/>
    <w:rsid w:val="00480655"/>
    <w:rsid w:val="004C1E90"/>
    <w:rsid w:val="004F07E9"/>
    <w:rsid w:val="00505B86"/>
    <w:rsid w:val="005153F5"/>
    <w:rsid w:val="0052375C"/>
    <w:rsid w:val="005609F8"/>
    <w:rsid w:val="005A79A5"/>
    <w:rsid w:val="005E41F5"/>
    <w:rsid w:val="005E6B25"/>
    <w:rsid w:val="005F075D"/>
    <w:rsid w:val="005F4F46"/>
    <w:rsid w:val="0063270C"/>
    <w:rsid w:val="00685423"/>
    <w:rsid w:val="0069319D"/>
    <w:rsid w:val="006C60E6"/>
    <w:rsid w:val="006C65EB"/>
    <w:rsid w:val="006E32A1"/>
    <w:rsid w:val="00723ECC"/>
    <w:rsid w:val="007837EE"/>
    <w:rsid w:val="007B0740"/>
    <w:rsid w:val="007C1BAB"/>
    <w:rsid w:val="007E4C0A"/>
    <w:rsid w:val="00812223"/>
    <w:rsid w:val="00831B10"/>
    <w:rsid w:val="008F0735"/>
    <w:rsid w:val="008F4AAD"/>
    <w:rsid w:val="008F659A"/>
    <w:rsid w:val="00923398"/>
    <w:rsid w:val="00956CDE"/>
    <w:rsid w:val="00965173"/>
    <w:rsid w:val="009A2E3D"/>
    <w:rsid w:val="009C4759"/>
    <w:rsid w:val="009C6ECB"/>
    <w:rsid w:val="009D7E5A"/>
    <w:rsid w:val="009E13CF"/>
    <w:rsid w:val="009E2B8D"/>
    <w:rsid w:val="009F23A9"/>
    <w:rsid w:val="00A1064B"/>
    <w:rsid w:val="00A15CF7"/>
    <w:rsid w:val="00A24793"/>
    <w:rsid w:val="00A31A5B"/>
    <w:rsid w:val="00A51654"/>
    <w:rsid w:val="00A61D5D"/>
    <w:rsid w:val="00A81248"/>
    <w:rsid w:val="00A84125"/>
    <w:rsid w:val="00AD0C1F"/>
    <w:rsid w:val="00B0024D"/>
    <w:rsid w:val="00B36188"/>
    <w:rsid w:val="00B527C0"/>
    <w:rsid w:val="00BA1877"/>
    <w:rsid w:val="00C040C4"/>
    <w:rsid w:val="00C178CB"/>
    <w:rsid w:val="00C43D46"/>
    <w:rsid w:val="00C66528"/>
    <w:rsid w:val="00C66BFC"/>
    <w:rsid w:val="00C673F6"/>
    <w:rsid w:val="00C915F0"/>
    <w:rsid w:val="00D41A81"/>
    <w:rsid w:val="00D558FF"/>
    <w:rsid w:val="00D61810"/>
    <w:rsid w:val="00D80454"/>
    <w:rsid w:val="00D97F7D"/>
    <w:rsid w:val="00DB3604"/>
    <w:rsid w:val="00DB5E87"/>
    <w:rsid w:val="00E12853"/>
    <w:rsid w:val="00E27449"/>
    <w:rsid w:val="00EC05A0"/>
    <w:rsid w:val="00EC24AD"/>
    <w:rsid w:val="00EC4AA3"/>
    <w:rsid w:val="00F02D8B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9A7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C4"/>
    <w:pPr>
      <w:spacing w:after="160" w:line="259" w:lineRule="auto"/>
    </w:pPr>
    <w:rPr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15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1"/>
    <w:rsid w:val="00015A72"/>
    <w:pPr>
      <w:keepNext/>
      <w:keepLines/>
      <w:outlineLvl w:val="1"/>
    </w:pPr>
    <w:rPr>
      <w:rFonts w:eastAsiaTheme="majorEastAsia" w:cstheme="majorBidi"/>
      <w:i/>
      <w:color w:val="00C1C7" w:themeColor="accent2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5A72"/>
    <w:rPr>
      <w:rFonts w:asciiTheme="majorHAnsi" w:eastAsiaTheme="majorEastAsia" w:hAnsiTheme="majorHAnsi" w:cstheme="majorBidi"/>
      <w:b/>
      <w:color w:val="123869" w:themeColor="accent1"/>
      <w:sz w:val="40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1"/>
    <w:rsid w:val="00015A72"/>
    <w:rPr>
      <w:rFonts w:eastAsiaTheme="majorEastAsia" w:cstheme="majorBidi"/>
      <w:i/>
      <w:color w:val="00C1C7" w:themeColor="accent2"/>
      <w:sz w:val="36"/>
      <w:szCs w:val="26"/>
      <w:lang w:val="es-AR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customStyle="1" w:styleId="NormalWeb1">
    <w:name w:val="Normal (Web)1"/>
    <w:basedOn w:val="Normal"/>
    <w:rsid w:val="005153F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val="es-ES" w:eastAsia="es-ES"/>
    </w:rPr>
  </w:style>
  <w:style w:type="paragraph" w:customStyle="1" w:styleId="Titulo1">
    <w:name w:val="Titulo1"/>
    <w:basedOn w:val="Ttulo1"/>
    <w:link w:val="Titulo1Car"/>
    <w:rsid w:val="005153F5"/>
    <w:rPr>
      <w:rFonts w:ascii="Times New Roman" w:hAnsi="Times New Roman"/>
    </w:rPr>
  </w:style>
  <w:style w:type="paragraph" w:customStyle="1" w:styleId="Estilo1">
    <w:name w:val="Estilo1"/>
    <w:basedOn w:val="Sinespaciado"/>
    <w:link w:val="Estilo1Car"/>
    <w:qFormat/>
    <w:rsid w:val="0063270C"/>
    <w:rPr>
      <w:rFonts w:eastAsiaTheme="minorEastAsia"/>
      <w:lang w:eastAsia="es-AR"/>
    </w:rPr>
  </w:style>
  <w:style w:type="character" w:customStyle="1" w:styleId="Titulo1Car">
    <w:name w:val="Titulo1 Car"/>
    <w:basedOn w:val="Ttulo1Car"/>
    <w:link w:val="Titulo1"/>
    <w:rsid w:val="005153F5"/>
    <w:rPr>
      <w:rFonts w:ascii="Times New Roman" w:eastAsiaTheme="majorEastAsia" w:hAnsi="Times New Roman" w:cstheme="majorBidi"/>
      <w:b/>
      <w:color w:val="123869" w:themeColor="accent1"/>
      <w:sz w:val="40"/>
      <w:szCs w:val="32"/>
      <w:lang w:val="es-AR"/>
    </w:rPr>
  </w:style>
  <w:style w:type="character" w:customStyle="1" w:styleId="Estilo1Car">
    <w:name w:val="Estilo1 Car"/>
    <w:basedOn w:val="Fuentedeprrafopredeter"/>
    <w:link w:val="Estilo1"/>
    <w:rsid w:val="0063270C"/>
    <w:rPr>
      <w:rFonts w:eastAsiaTheme="minorEastAsia"/>
      <w:sz w:val="22"/>
      <w:szCs w:val="22"/>
      <w:lang w:val="es-AR" w:eastAsia="es-AR"/>
    </w:rPr>
  </w:style>
  <w:style w:type="paragraph" w:styleId="Sinespaciado">
    <w:name w:val="No Spacing"/>
    <w:uiPriority w:val="1"/>
    <w:semiHidden/>
    <w:qFormat/>
    <w:rsid w:val="0063270C"/>
    <w:rPr>
      <w:sz w:val="22"/>
      <w:szCs w:val="22"/>
      <w:lang w:val="es-AR"/>
    </w:r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63270C"/>
    <w:pPr>
      <w:spacing w:after="0"/>
      <w:outlineLvl w:val="9"/>
    </w:pPr>
    <w:rPr>
      <w:b w:val="0"/>
      <w:color w:val="0D294E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rsid w:val="006327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27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3270C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3270C"/>
    <w:pPr>
      <w:spacing w:after="100"/>
      <w:ind w:left="440"/>
    </w:pPr>
    <w:rPr>
      <w:rFonts w:eastAsiaTheme="minorEastAsia" w:cs="Times New Roman"/>
      <w:lang w:eastAsia="es-AR"/>
    </w:rPr>
  </w:style>
  <w:style w:type="paragraph" w:customStyle="1" w:styleId="Titulo2">
    <w:name w:val="Titulo2"/>
    <w:basedOn w:val="Ttulo2"/>
    <w:link w:val="Titulo2Car"/>
    <w:qFormat/>
    <w:rsid w:val="00DB5E87"/>
    <w:rPr>
      <w:szCs w:val="24"/>
    </w:rPr>
  </w:style>
  <w:style w:type="character" w:customStyle="1" w:styleId="TtuloTDCCar">
    <w:name w:val="Título TDC Car"/>
    <w:basedOn w:val="Ttulo1Car"/>
    <w:link w:val="TtuloTDC"/>
    <w:uiPriority w:val="39"/>
    <w:rsid w:val="0063270C"/>
    <w:rPr>
      <w:rFonts w:asciiTheme="majorHAnsi" w:eastAsiaTheme="majorEastAsia" w:hAnsiTheme="majorHAnsi" w:cstheme="majorBidi"/>
      <w:b w:val="0"/>
      <w:color w:val="0D294E" w:themeColor="accent1" w:themeShade="BF"/>
      <w:sz w:val="32"/>
      <w:szCs w:val="32"/>
      <w:lang w:val="es-AR" w:eastAsia="es-AR"/>
    </w:rPr>
  </w:style>
  <w:style w:type="character" w:customStyle="1" w:styleId="Titulo2Car">
    <w:name w:val="Titulo2 Car"/>
    <w:basedOn w:val="TtuloTDCCar"/>
    <w:link w:val="Titulo2"/>
    <w:rsid w:val="00DB5E87"/>
    <w:rPr>
      <w:rFonts w:asciiTheme="majorHAnsi" w:eastAsiaTheme="majorEastAsia" w:hAnsiTheme="majorHAnsi" w:cstheme="majorBidi"/>
      <w:b w:val="0"/>
      <w:i/>
      <w:color w:val="00C1C7" w:themeColor="accent2"/>
      <w:sz w:val="36"/>
      <w:szCs w:val="32"/>
      <w:lang w:val="es-AR" w:eastAsia="es-AR"/>
    </w:rPr>
  </w:style>
  <w:style w:type="paragraph" w:styleId="NormalWeb">
    <w:name w:val="Normal (Web)"/>
    <w:basedOn w:val="Normal"/>
    <w:uiPriority w:val="99"/>
    <w:unhideWhenUsed/>
    <w:rsid w:val="007E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2375C"/>
    <w:rPr>
      <w:b/>
      <w:bCs/>
    </w:rPr>
  </w:style>
  <w:style w:type="paragraph" w:styleId="Prrafodelista">
    <w:name w:val="List Paragraph"/>
    <w:basedOn w:val="Normal"/>
    <w:uiPriority w:val="34"/>
    <w:qFormat/>
    <w:rsid w:val="008F659A"/>
    <w:pPr>
      <w:ind w:left="720"/>
      <w:contextualSpacing/>
    </w:pPr>
  </w:style>
  <w:style w:type="paragraph" w:customStyle="1" w:styleId="Default">
    <w:name w:val="Default"/>
    <w:rsid w:val="00AD0C1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AR"/>
    </w:rPr>
  </w:style>
  <w:style w:type="paragraph" w:styleId="Bibliografa">
    <w:name w:val="Bibliography"/>
    <w:basedOn w:val="Normal"/>
    <w:next w:val="Normal"/>
    <w:uiPriority w:val="37"/>
    <w:unhideWhenUsed/>
    <w:rsid w:val="00B5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nografias.com/trabajos55/san-martin/san-martin.shtm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monografias.com/trabajos12/elproduc/elproduc.shtml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ografias.com/trabajos30/internacion-domiciliaria-reduccion-costos-salud/internacion-domiciliaria-reduccion-costos-salud.s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ografias.com/trabajos11/empre/empre.shtm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ano19</b:Tag>
    <b:SourceType>DocumentFromInternetSite</b:SourceType>
    <b:Guid>{F77C0E34-0EB0-427B-9FF3-17A146E9945A}</b:Guid>
    <b:Author>
      <b:Author>
        <b:NameList>
          <b:Person>
            <b:Last>Costa</b:Last>
            <b:First>Jordi</b:First>
            <b:Middle>Mitjà</b:Middle>
          </b:Person>
        </b:NameList>
      </b:Author>
    </b:Author>
    <b:Title>CREAN UNA APP PARA MEJORAR LA ATENCIÓN DOMICILIARIA</b:Title>
    <b:InternetSiteTitle>enfermeriablog</b:InternetSiteTitle>
    <b:Year>2018</b:Year>
    <b:Month>Febrero</b:Month>
    <b:Day>14</b:Day>
    <b:URL>https://enfermeriablog.com/crean-una-app-para-mejorar-la-atencion-domiciliaria/</b:URL>
    <b:RefOrder>2</b:RefOrder>
  </b:Source>
  <b:Source>
    <b:Tag>rev18</b:Tag>
    <b:SourceType>DocumentFromInternetSite</b:SourceType>
    <b:Guid>{13E8FADE-A3F0-4B5B-9ED8-BE5ED5E6B815}</b:Guid>
    <b:Author>
      <b:Author>
        <b:Corporate>revistamedica</b:Corporate>
      </b:Author>
    </b:Author>
    <b:Title>revistamedica.com</b:Title>
    <b:InternetSiteTitle>revistamedica.com</b:InternetSiteTitle>
    <b:Year>2018</b:Year>
    <b:Month>Noviembre</b:Month>
    <b:Day>11</b:Day>
    <b:URL>https://revistamedica.com/aplicacion-movil-georreferenciacion-pacientes-cronicas/</b:URL>
    <b:RefOrder>3</b:RefOrder>
  </b:Source>
  <b:Source>
    <b:Tag>Ros10</b:Tag>
    <b:SourceType>JournalArticle</b:SourceType>
    <b:Guid>{893E6BEB-6BFF-44BB-A017-0DE5453A0FDF}</b:Guid>
    <b:Title>La hospitalización domiciliaria: antecedentes, situación actual y perspectivas</b:Title>
    <b:Year>2010</b:Year>
    <b:Author>
      <b:Author>
        <b:NameList>
          <b:Person>
            <b:Last>Rosângela Minardi Mitre Cotta</b:Last>
            <b:First>María</b:First>
            <b:Middle>Morales Suárez-Varela, Agustín Llopis González,José Sette Cotta Filho, Enrique Ramón Real y José Antonio Días Ricós</b:Middle>
          </b:Person>
        </b:NameList>
      </b:Author>
    </b:Author>
    <b:JournalName>Revista Panamericana de Salud Pública </b:JournalName>
    <b:Pages>https://www.scielosp.org/article/rpsp/2001.v10n1/45-55/</b:Pages>
    <b:RefOrder>4</b:RefOrder>
  </b:Source>
  <b:Source>
    <b:Tag>EEE17</b:Tag>
    <b:SourceType>InternetSite</b:SourceType>
    <b:Guid>{D1628D97-5E6B-47FF-875F-FB142E9B7E1D}</b:Guid>
    <b:Title>Escuela Europea de Excelencia</b:Title>
    <b:Year>2017</b:Year>
    <b:InternetSiteTitle>Escuela Europea de Excelencia</b:InternetSiteTitle>
    <b:Month>Enero</b:Month>
    <b:Day>11</b:Day>
    <b:URL>https://www.escuelaeuropeaexcelencia.com/2017/01/definir-el-alcance-de-un-proyecto-de-implementacion/</b:URL>
    <b:Author>
      <b:Author>
        <b:Corporate>EEE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B996373-D548-4DF2-BC62-36C4CD2E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14</Pages>
  <Words>2663</Words>
  <Characters>14650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2020-11-20T23:57:00Z</dcterms:created>
  <dcterms:modified xsi:type="dcterms:W3CDTF">2020-11-23T01:05:00Z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